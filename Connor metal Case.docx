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9981"/>
      </w:tblGrid>
      <w:tr w:rsidR="000F1DCE" w14:paraId="7905D094"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0726DD56"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3B3A30AA" wp14:editId="587F929A">
                      <wp:extent cx="6200775" cy="804125"/>
                      <wp:effectExtent l="0" t="0" r="0" b="0"/>
                      <wp:docPr id="12" name="Text Box 12"/>
                      <wp:cNvGraphicFramePr/>
                      <a:graphic xmlns:a="http://schemas.openxmlformats.org/drawingml/2006/main">
                        <a:graphicData uri="http://schemas.microsoft.com/office/word/2010/wordprocessingShape">
                          <wps:wsp>
                            <wps:cNvSpPr txBox="1"/>
                            <wps:spPr>
                              <a:xfrm>
                                <a:off x="0" y="0"/>
                                <a:ext cx="6200775" cy="804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51FCA4" w14:textId="309BD0FB" w:rsidR="000F1DCE" w:rsidRPr="000772D0" w:rsidRDefault="000772D0" w:rsidP="000F1DCE">
                                  <w:pPr>
                                    <w:pStyle w:val="Title"/>
                                    <w:rPr>
                                      <w:b w:val="0"/>
                                      <w:color w:val="FFFFFF" w:themeColor="background1"/>
                                      <w:sz w:val="72"/>
                                      <w:szCs w:val="44"/>
                                    </w:rPr>
                                  </w:pPr>
                                  <w:r w:rsidRPr="000772D0">
                                    <w:rPr>
                                      <w:b w:val="0"/>
                                      <w:color w:val="FFFFFF" w:themeColor="background1"/>
                                      <w:sz w:val="72"/>
                                      <w:szCs w:val="44"/>
                                    </w:rPr>
                                    <w:t xml:space="preserve">Connor Formed Metal </w:t>
                                  </w:r>
                                  <w:r>
                                    <w:rPr>
                                      <w:b w:val="0"/>
                                      <w:color w:val="FFFFFF" w:themeColor="background1"/>
                                      <w:sz w:val="72"/>
                                      <w:szCs w:val="44"/>
                                    </w:rPr>
                                    <w:t>Case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B3A30AA" id="_x0000_t202" coordsize="21600,21600" o:spt="202" path="m,l,21600r21600,l21600,xe">
                      <v:stroke joinstyle="miter"/>
                      <v:path gradientshapeok="t" o:connecttype="rect"/>
                    </v:shapetype>
                    <v:shape id="Text Box 12" o:spid="_x0000_s1026" type="#_x0000_t202" style="width:488.2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" filled="f" stroked="f">
                      <v:textbox>
                        <w:txbxContent>
                          <w:p w14:paraId="7251FCA4" w14:textId="309BD0FB" w:rsidR="000F1DCE" w:rsidRPr="000772D0" w:rsidRDefault="000772D0" w:rsidP="000F1DCE">
                            <w:pPr>
                              <w:pStyle w:val="Title"/>
                              <w:rPr>
                                <w:b w:val="0"/>
                                <w:color w:val="FFFFFF" w:themeColor="background1"/>
                                <w:sz w:val="72"/>
                                <w:szCs w:val="44"/>
                              </w:rPr>
                            </w:pPr>
                            <w:r w:rsidRPr="000772D0">
                              <w:rPr>
                                <w:b w:val="0"/>
                                <w:color w:val="FFFFFF" w:themeColor="background1"/>
                                <w:sz w:val="72"/>
                                <w:szCs w:val="44"/>
                              </w:rPr>
                              <w:t xml:space="preserve">Connor Formed Metal </w:t>
                            </w:r>
                            <w:r>
                              <w:rPr>
                                <w:b w:val="0"/>
                                <w:color w:val="FFFFFF" w:themeColor="background1"/>
                                <w:sz w:val="72"/>
                                <w:szCs w:val="44"/>
                              </w:rPr>
                              <w:t>Case</w:t>
                            </w:r>
                          </w:p>
                        </w:txbxContent>
                      </v:textbox>
                      <w10:anchorlock/>
                    </v:shape>
                  </w:pict>
                </mc:Fallback>
              </mc:AlternateContent>
            </w:r>
          </w:p>
        </w:tc>
      </w:tr>
      <w:tr w:rsidR="000F1DCE" w14:paraId="30547E6E"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6F1FC1A3"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7005A4CB" wp14:editId="7DFF7B96">
                      <wp:extent cx="5284520" cy="439387"/>
                      <wp:effectExtent l="0" t="0" r="0" b="0"/>
                      <wp:docPr id="13" name="Text Box 13"/>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A99D70" w14:textId="4445F3AC" w:rsidR="000F1DCE" w:rsidRPr="00CB4A4D" w:rsidRDefault="000772D0" w:rsidP="000F1DCE">
                                  <w:pPr>
                                    <w:pStyle w:val="Subtitle"/>
                                    <w:rPr>
                                      <w:color w:val="FFFFFF" w:themeColor="background1"/>
                                    </w:rPr>
                                  </w:pPr>
                                  <w:r>
                                    <w:rPr>
                                      <w:color w:val="FFFFFF" w:themeColor="background1"/>
                                    </w:rPr>
                                    <w:t>CIS 410 Dr. Barker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05A4CB" id="Text Box 13" o:spid="_x0000_s1027"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" filled="f" stroked="f">
                      <v:textbox>
                        <w:txbxContent>
                          <w:p w14:paraId="57A99D70" w14:textId="4445F3AC" w:rsidR="000F1DCE" w:rsidRPr="00CB4A4D" w:rsidRDefault="000772D0" w:rsidP="000F1DCE">
                            <w:pPr>
                              <w:pStyle w:val="Subtitle"/>
                              <w:rPr>
                                <w:color w:val="FFFFFF" w:themeColor="background1"/>
                              </w:rPr>
                            </w:pPr>
                            <w:r>
                              <w:rPr>
                                <w:color w:val="FFFFFF" w:themeColor="background1"/>
                              </w:rPr>
                              <w:t>CIS 410 Dr. Barker</w:t>
                            </w:r>
                          </w:p>
                        </w:txbxContent>
                      </v:textbox>
                      <w10:anchorlock/>
                    </v:shape>
                  </w:pict>
                </mc:Fallback>
              </mc:AlternateContent>
            </w: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14:paraId="233BEB41"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34831150" w14:textId="77777777" w:rsidR="00CB4A4D" w:rsidRPr="00616989" w:rsidRDefault="00CB4A4D" w:rsidP="00CB4A4D">
            <w:pPr>
              <w:spacing w:after="200"/>
              <w:rPr>
                <w:smallCaps/>
              </w:rPr>
            </w:pPr>
            <w:r w:rsidRPr="00616989">
              <w:rPr>
                <w:smallCaps/>
                <w:noProof/>
              </w:rPr>
              <mc:AlternateContent>
                <mc:Choice Requires="wps">
                  <w:drawing>
                    <wp:inline distT="0" distB="0" distL="0" distR="0" wp14:anchorId="6366E0F6" wp14:editId="7CD1206B">
                      <wp:extent cx="5284520" cy="439387"/>
                      <wp:effectExtent l="0" t="0" r="0" b="0"/>
                      <wp:docPr id="16" name="Text Box 16"/>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D7AB42" w14:textId="5798AB79" w:rsidR="00CB4A4D" w:rsidRPr="00CB4A4D" w:rsidRDefault="00EB77B8" w:rsidP="00CB4A4D">
                                  <w:pPr>
                                    <w:pStyle w:val="Subtitle"/>
                                    <w:rPr>
                                      <w:color w:val="FFFFFF" w:themeColor="background1"/>
                                    </w:rPr>
                                  </w:pPr>
                                  <w:r>
                                    <w:rPr>
                                      <w:color w:val="FFFFFF" w:themeColor="background1"/>
                                    </w:rPr>
                                    <w:t>November 18, 2020</w:t>
                                  </w:r>
                                  <w:r w:rsidR="00CB4A4D">
                                    <w:rPr>
                                      <w:color w:val="FFFFFF" w:themeColor="background1"/>
                                    </w:rPr>
                                    <w:t xml:space="preserve">| </w:t>
                                  </w:r>
                                  <w:r>
                                    <w:rPr>
                                      <w:color w:val="FFFFFF" w:themeColor="background1"/>
                                    </w:rPr>
                                    <w:t>Samuel Akinfenwa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66E0F6" id="Text Box 16" o:spid="_x0000_s1028"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" filled="f" stroked="f">
                      <v:textbox>
                        <w:txbxContent>
                          <w:p w14:paraId="0DD7AB42" w14:textId="5798AB79" w:rsidR="00CB4A4D" w:rsidRPr="00CB4A4D" w:rsidRDefault="00EB77B8" w:rsidP="00CB4A4D">
                            <w:pPr>
                              <w:pStyle w:val="Subtitle"/>
                              <w:rPr>
                                <w:color w:val="FFFFFF" w:themeColor="background1"/>
                              </w:rPr>
                            </w:pPr>
                            <w:r>
                              <w:rPr>
                                <w:color w:val="FFFFFF" w:themeColor="background1"/>
                              </w:rPr>
                              <w:t>November 18, 2020</w:t>
                            </w:r>
                            <w:r w:rsidR="00CB4A4D">
                              <w:rPr>
                                <w:color w:val="FFFFFF" w:themeColor="background1"/>
                              </w:rPr>
                              <w:t xml:space="preserve">| </w:t>
                            </w:r>
                            <w:r>
                              <w:rPr>
                                <w:color w:val="FFFFFF" w:themeColor="background1"/>
                              </w:rPr>
                              <w:t>Samuel Akinfenwa</w:t>
                            </w:r>
                          </w:p>
                        </w:txbxContent>
                      </v:textbox>
                      <w10:anchorlock/>
                    </v:shape>
                  </w:pict>
                </mc:Fallback>
              </mc:AlternateContent>
            </w:r>
          </w:p>
        </w:tc>
      </w:tr>
    </w:tbl>
    <w:sdt>
      <w:sdtPr>
        <w:rPr>
          <w:b/>
        </w:rPr>
        <w:id w:val="805429490"/>
        <w:docPartObj>
          <w:docPartGallery w:val="Cover Pages"/>
          <w:docPartUnique/>
        </w:docPartObj>
      </w:sdtPr>
      <w:sdtEndPr/>
      <w:sdtContent>
        <w:p w14:paraId="4CBCD123" w14:textId="77777777" w:rsidR="00CB4A4D" w:rsidRDefault="00CB4A4D">
          <w:pPr>
            <w:spacing w:after="200"/>
            <w:rPr>
              <w:b/>
              <w:noProof/>
            </w:rPr>
          </w:pPr>
          <w:r>
            <w:rPr>
              <w:b/>
              <w:noProof/>
            </w:rPr>
            <w:drawing>
              <wp:anchor distT="0" distB="0" distL="114300" distR="114300" simplePos="0" relativeHeight="251658240" behindDoc="1" locked="0" layoutInCell="1" allowOverlap="1" wp14:anchorId="7DD5AE04" wp14:editId="0981C71E">
                <wp:simplePos x="0" y="0"/>
                <wp:positionH relativeFrom="column">
                  <wp:posOffset>-898525</wp:posOffset>
                </wp:positionH>
                <wp:positionV relativeFrom="paragraph">
                  <wp:posOffset>155421</wp:posOffset>
                </wp:positionV>
                <wp:extent cx="7776544" cy="5186855"/>
                <wp:effectExtent l="0" t="0" r="0" b="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8">
                          <a:extLst>
                            <a:ext uri="{28A0092B-C50C-407E-A947-70E740481C1C}">
                              <a14:useLocalDpi xmlns:a14="http://schemas.microsoft.com/office/drawing/2010/main" val="0"/>
                            </a:ext>
                          </a:extLst>
                        </a:blip>
                        <a:stretch>
                          <a:fillRect/>
                        </a:stretch>
                      </pic:blipFill>
                      <pic:spPr>
                        <a:xfrm>
                          <a:off x="0" y="0"/>
                          <a:ext cx="7776544" cy="5186855"/>
                        </a:xfrm>
                        <a:prstGeom prst="rect">
                          <a:avLst/>
                        </a:prstGeom>
                      </pic:spPr>
                    </pic:pic>
                  </a:graphicData>
                </a:graphic>
                <wp14:sizeRelH relativeFrom="margin">
                  <wp14:pctWidth>0</wp14:pctWidth>
                </wp14:sizeRelH>
                <wp14:sizeRelV relativeFrom="margin">
                  <wp14:pctHeight>0</wp14:pctHeight>
                </wp14:sizeRelV>
              </wp:anchor>
            </w:drawing>
          </w:r>
          <w:r>
            <w:rPr>
              <w:b/>
              <w:noProof/>
            </w:rPr>
            <mc:AlternateContent>
              <mc:Choice Requires="wps">
                <w:drawing>
                  <wp:anchor distT="0" distB="0" distL="114300" distR="114300" simplePos="0" relativeHeight="251660288" behindDoc="1" locked="0" layoutInCell="1" allowOverlap="1" wp14:anchorId="52C08085" wp14:editId="3E0F581E">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0ECC8B"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" fillcolor="#008890 [3204]" stroked="f" strokeweight="1pt"/>
                </w:pict>
              </mc:Fallback>
            </mc:AlternateContent>
          </w:r>
        </w:p>
        <w:p w14:paraId="02B01239" w14:textId="77777777" w:rsidR="00FD71E8" w:rsidRDefault="00CB4A4D">
          <w:pPr>
            <w:spacing w:after="200"/>
            <w:rPr>
              <w:b/>
            </w:rPr>
          </w:pPr>
          <w:r>
            <w:rPr>
              <w:b/>
              <w:noProof/>
            </w:rPr>
            <mc:AlternateContent>
              <mc:Choice Requires="wps">
                <w:drawing>
                  <wp:anchor distT="0" distB="0" distL="114300" distR="114300" simplePos="0" relativeHeight="251657215" behindDoc="1" locked="0" layoutInCell="1" allowOverlap="1" wp14:anchorId="6DB43CA7" wp14:editId="3687D6FE">
                    <wp:simplePos x="0" y="0"/>
                    <wp:positionH relativeFrom="column">
                      <wp:posOffset>-898634</wp:posOffset>
                    </wp:positionH>
                    <wp:positionV relativeFrom="paragraph">
                      <wp:posOffset>4872530</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7155FD" id="Rectangle 8" o:spid="_x0000_s1026" alt="rectangle" style="position:absolute;margin-left:-70.75pt;margin-top:383.65pt;width:612.3pt;height:336.4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" fillcolor="#404040 [2429]" stroked="f" strokeweight="1pt"/>
                </w:pict>
              </mc:Fallback>
            </mc:AlternateContent>
          </w:r>
          <w:r w:rsidR="00D73345">
            <w:rPr>
              <w:b/>
            </w:rPr>
            <w:t xml:space="preserve"> </w:t>
          </w:r>
          <w:r w:rsidR="00616989">
            <w:rPr>
              <w:b/>
            </w:rPr>
            <w:br w:type="page"/>
          </w:r>
        </w:p>
        <w:p w14:paraId="1D75F9BD" w14:textId="77777777" w:rsidR="00A71B7F" w:rsidRDefault="00A25E05" w:rsidP="00A71B7F">
          <w:pPr>
            <w:spacing w:after="200" w:line="480" w:lineRule="auto"/>
            <w:rPr>
              <w:rFonts w:asciiTheme="majorHAnsi" w:hAnsiTheme="majorHAnsi"/>
              <w:b/>
              <w:color w:val="03ABAB" w:themeColor="text2" w:themeTint="BF"/>
              <w:sz w:val="36"/>
              <w:szCs w:val="36"/>
            </w:rPr>
          </w:pPr>
          <w:r w:rsidRPr="009E0A66">
            <w:rPr>
              <w:rFonts w:asciiTheme="majorHAnsi" w:hAnsiTheme="majorHAnsi"/>
              <w:b/>
              <w:color w:val="03ABAB" w:themeColor="text2" w:themeTint="BF"/>
              <w:sz w:val="36"/>
              <w:szCs w:val="36"/>
            </w:rPr>
            <w:lastRenderedPageBreak/>
            <w:t>Introduction</w:t>
          </w:r>
        </w:p>
        <w:p w14:paraId="40FA5016" w14:textId="2D230690" w:rsidR="00F65FE5" w:rsidRPr="00A71B7F" w:rsidRDefault="006315B5" w:rsidP="00A71B7F">
          <w:pPr>
            <w:spacing w:after="200" w:line="480" w:lineRule="auto"/>
            <w:ind w:firstLine="720"/>
            <w:rPr>
              <w:rFonts w:asciiTheme="majorHAnsi" w:hAnsiTheme="majorHAnsi"/>
              <w:b/>
              <w:color w:val="03ABAB" w:themeColor="text2" w:themeTint="BF"/>
              <w:sz w:val="36"/>
              <w:szCs w:val="36"/>
            </w:rPr>
          </w:pPr>
          <w:r w:rsidRPr="006315B5">
            <w:rPr>
              <w:rFonts w:cstheme="minorHAnsi"/>
              <w:bCs/>
              <w:color w:val="auto"/>
              <w:sz w:val="24"/>
              <w:szCs w:val="24"/>
            </w:rPr>
            <w:t>Conn</w:t>
          </w:r>
          <w:r>
            <w:rPr>
              <w:rFonts w:cstheme="minorHAnsi"/>
              <w:bCs/>
              <w:color w:val="auto"/>
              <w:sz w:val="24"/>
              <w:szCs w:val="24"/>
            </w:rPr>
            <w:t xml:space="preserve">or Formed </w:t>
          </w:r>
          <w:r w:rsidR="00BA0409">
            <w:rPr>
              <w:rFonts w:cstheme="minorHAnsi"/>
              <w:bCs/>
              <w:color w:val="auto"/>
              <w:sz w:val="24"/>
              <w:szCs w:val="24"/>
            </w:rPr>
            <w:t>M</w:t>
          </w:r>
          <w:r>
            <w:rPr>
              <w:rFonts w:cstheme="minorHAnsi"/>
              <w:bCs/>
              <w:color w:val="auto"/>
              <w:sz w:val="24"/>
              <w:szCs w:val="24"/>
            </w:rPr>
            <w:t>eta</w:t>
          </w:r>
          <w:r w:rsidR="002D392F">
            <w:rPr>
              <w:rFonts w:cstheme="minorHAnsi"/>
              <w:bCs/>
              <w:color w:val="auto"/>
              <w:sz w:val="24"/>
              <w:szCs w:val="24"/>
            </w:rPr>
            <w:t xml:space="preserve">l </w:t>
          </w:r>
          <w:r w:rsidR="000D5D38">
            <w:rPr>
              <w:rFonts w:cstheme="minorHAnsi"/>
              <w:bCs/>
              <w:color w:val="auto"/>
              <w:sz w:val="24"/>
              <w:szCs w:val="24"/>
            </w:rPr>
            <w:t xml:space="preserve">is a small custom </w:t>
          </w:r>
          <w:r w:rsidR="0057033E">
            <w:rPr>
              <w:rFonts w:cstheme="minorHAnsi"/>
              <w:bCs/>
              <w:color w:val="auto"/>
              <w:sz w:val="24"/>
              <w:szCs w:val="24"/>
            </w:rPr>
            <w:t>metal spring and stam</w:t>
          </w:r>
          <w:r w:rsidR="00596511">
            <w:rPr>
              <w:rFonts w:cstheme="minorHAnsi"/>
              <w:bCs/>
              <w:color w:val="auto"/>
              <w:sz w:val="24"/>
              <w:szCs w:val="24"/>
            </w:rPr>
            <w:t>p</w:t>
          </w:r>
          <w:r w:rsidR="0057033E">
            <w:rPr>
              <w:rFonts w:cstheme="minorHAnsi"/>
              <w:bCs/>
              <w:color w:val="auto"/>
              <w:sz w:val="24"/>
              <w:szCs w:val="24"/>
            </w:rPr>
            <w:t>ings manufacturer</w:t>
          </w:r>
          <w:r w:rsidR="00F86480">
            <w:rPr>
              <w:rFonts w:cstheme="minorHAnsi"/>
              <w:bCs/>
              <w:color w:val="auto"/>
              <w:sz w:val="24"/>
              <w:szCs w:val="24"/>
            </w:rPr>
            <w:t>.</w:t>
          </w:r>
          <w:r w:rsidR="00596511">
            <w:rPr>
              <w:rFonts w:cstheme="minorHAnsi"/>
              <w:bCs/>
              <w:color w:val="auto"/>
              <w:sz w:val="24"/>
              <w:szCs w:val="24"/>
            </w:rPr>
            <w:t xml:space="preserve"> </w:t>
          </w:r>
          <w:r w:rsidR="00F86480">
            <w:rPr>
              <w:rFonts w:cstheme="minorHAnsi"/>
              <w:bCs/>
              <w:color w:val="auto"/>
              <w:sz w:val="24"/>
              <w:szCs w:val="24"/>
            </w:rPr>
            <w:t>Conno</w:t>
          </w:r>
          <w:r w:rsidR="00596511">
            <w:rPr>
              <w:rFonts w:cstheme="minorHAnsi"/>
              <w:bCs/>
              <w:color w:val="auto"/>
              <w:sz w:val="24"/>
              <w:szCs w:val="24"/>
            </w:rPr>
            <w:t xml:space="preserve">r manufactured metal springs and stamping for large U.S. original </w:t>
          </w:r>
          <w:r w:rsidR="00871D79">
            <w:rPr>
              <w:rFonts w:cstheme="minorHAnsi"/>
              <w:bCs/>
              <w:color w:val="auto"/>
              <w:sz w:val="24"/>
              <w:szCs w:val="24"/>
            </w:rPr>
            <w:t xml:space="preserve">equipment </w:t>
          </w:r>
          <w:r w:rsidR="007B7523">
            <w:rPr>
              <w:rFonts w:cstheme="minorHAnsi"/>
              <w:bCs/>
              <w:color w:val="auto"/>
              <w:sz w:val="24"/>
              <w:szCs w:val="24"/>
            </w:rPr>
            <w:t>manufacturers</w:t>
          </w:r>
          <w:r w:rsidR="00871D79">
            <w:rPr>
              <w:rFonts w:cstheme="minorHAnsi"/>
              <w:bCs/>
              <w:color w:val="auto"/>
              <w:sz w:val="24"/>
              <w:szCs w:val="24"/>
            </w:rPr>
            <w:t xml:space="preserve">. </w:t>
          </w:r>
          <w:r w:rsidR="007B7523">
            <w:rPr>
              <w:rFonts w:cstheme="minorHAnsi"/>
              <w:bCs/>
              <w:color w:val="auto"/>
              <w:sz w:val="24"/>
              <w:szCs w:val="24"/>
            </w:rPr>
            <w:t xml:space="preserve"> </w:t>
          </w:r>
          <w:r w:rsidR="00635986" w:rsidRPr="00635986">
            <w:rPr>
              <w:sz w:val="24"/>
              <w:szCs w:val="24"/>
            </w:rPr>
            <w:t>In 1947, Joe and Henry Sloss purchased the Connor metal company. The Sloss family expanded the company in the 1960s, building divisions in San Jose, Phoenix, Los Angeles, and Portland. Vice President of Operations, George Halkides ran the company during this time. Halkides used traditional accounting and control systems to manage the company. In the early 1980s Halkides retired, and Joe Sloss’ son, Bob Sloss, became president.</w:t>
          </w:r>
          <w:r w:rsidR="00C44520">
            <w:rPr>
              <w:sz w:val="24"/>
              <w:szCs w:val="24"/>
            </w:rPr>
            <w:t xml:space="preserve"> </w:t>
          </w:r>
        </w:p>
        <w:p w14:paraId="216BD48C" w14:textId="4648C493" w:rsidR="005C2E8B" w:rsidRDefault="005C2E8B" w:rsidP="004C2ADC">
          <w:pPr>
            <w:spacing w:after="200" w:line="480" w:lineRule="auto"/>
            <w:rPr>
              <w:rFonts w:asciiTheme="majorHAnsi" w:hAnsiTheme="majorHAnsi"/>
              <w:b/>
              <w:color w:val="03ABAB" w:themeColor="text2" w:themeTint="BF"/>
              <w:sz w:val="36"/>
              <w:szCs w:val="36"/>
            </w:rPr>
          </w:pPr>
          <w:r w:rsidRPr="009E0A66">
            <w:rPr>
              <w:rFonts w:asciiTheme="majorHAnsi" w:hAnsiTheme="majorHAnsi"/>
              <w:b/>
              <w:color w:val="03ABAB" w:themeColor="text2" w:themeTint="BF"/>
              <w:sz w:val="36"/>
              <w:szCs w:val="36"/>
            </w:rPr>
            <w:t>Bob Sloss’ Impact</w:t>
          </w:r>
        </w:p>
        <w:p w14:paraId="70AA13D1" w14:textId="2F6D8663" w:rsidR="004A1506" w:rsidRPr="007509F4" w:rsidRDefault="00F31A36" w:rsidP="004A1506">
          <w:pPr>
            <w:spacing w:after="200" w:line="480" w:lineRule="auto"/>
            <w:ind w:firstLine="720"/>
            <w:rPr>
              <w:sz w:val="24"/>
              <w:szCs w:val="24"/>
            </w:rPr>
          </w:pPr>
          <w:r w:rsidRPr="007509F4">
            <w:rPr>
              <w:sz w:val="24"/>
              <w:szCs w:val="24"/>
            </w:rPr>
            <w:t xml:space="preserve">Halkides </w:t>
          </w:r>
          <w:r w:rsidR="004A1506" w:rsidRPr="007509F4">
            <w:rPr>
              <w:sz w:val="24"/>
              <w:szCs w:val="24"/>
            </w:rPr>
            <w:t>had a con</w:t>
          </w:r>
          <w:r w:rsidR="00D45A61">
            <w:rPr>
              <w:sz w:val="24"/>
              <w:szCs w:val="24"/>
            </w:rPr>
            <w:t>serv</w:t>
          </w:r>
          <w:r w:rsidR="004A1506" w:rsidRPr="007509F4">
            <w:rPr>
              <w:sz w:val="24"/>
              <w:szCs w:val="24"/>
            </w:rPr>
            <w:t>ative, bottom-line approach to running the company. Sloss had a progress</w:t>
          </w:r>
          <w:r w:rsidR="004B2E17" w:rsidRPr="007509F4">
            <w:rPr>
              <w:sz w:val="24"/>
              <w:szCs w:val="24"/>
            </w:rPr>
            <w:t xml:space="preserve">ive </w:t>
          </w:r>
          <w:r w:rsidR="00AE0347" w:rsidRPr="007509F4">
            <w:rPr>
              <w:sz w:val="24"/>
              <w:szCs w:val="24"/>
            </w:rPr>
            <w:t xml:space="preserve">approach. Sloss </w:t>
          </w:r>
          <w:r w:rsidRPr="007509F4">
            <w:rPr>
              <w:sz w:val="24"/>
              <w:szCs w:val="24"/>
            </w:rPr>
            <w:t xml:space="preserve">went to Stanford for an executive education program. </w:t>
          </w:r>
          <w:r w:rsidR="00AE0347" w:rsidRPr="007509F4">
            <w:rPr>
              <w:sz w:val="24"/>
              <w:szCs w:val="24"/>
            </w:rPr>
            <w:t>At Stanford, Bob gained business knowledge and had a new vision for Connor.</w:t>
          </w:r>
          <w:r w:rsidRPr="007509F4">
            <w:rPr>
              <w:sz w:val="24"/>
              <w:szCs w:val="24"/>
            </w:rPr>
            <w:t xml:space="preserve"> </w:t>
          </w:r>
          <w:r w:rsidR="00C50C1D" w:rsidRPr="007509F4">
            <w:rPr>
              <w:sz w:val="24"/>
              <w:szCs w:val="24"/>
            </w:rPr>
            <w:t>He believe</w:t>
          </w:r>
          <w:r w:rsidR="007509F4">
            <w:rPr>
              <w:sz w:val="24"/>
              <w:szCs w:val="24"/>
            </w:rPr>
            <w:t>d</w:t>
          </w:r>
          <w:r w:rsidR="00C50C1D" w:rsidRPr="007509F4">
            <w:rPr>
              <w:sz w:val="24"/>
              <w:szCs w:val="24"/>
            </w:rPr>
            <w:t xml:space="preserve"> the company would not survive it by maintaining its traditional way </w:t>
          </w:r>
          <w:r w:rsidR="009B45E4" w:rsidRPr="007509F4">
            <w:rPr>
              <w:sz w:val="24"/>
              <w:szCs w:val="24"/>
            </w:rPr>
            <w:t>of doing</w:t>
          </w:r>
          <w:r w:rsidR="00C50C1D" w:rsidRPr="007509F4">
            <w:rPr>
              <w:sz w:val="24"/>
              <w:szCs w:val="24"/>
            </w:rPr>
            <w:t xml:space="preserve"> business</w:t>
          </w:r>
          <w:r w:rsidR="00A1057F" w:rsidRPr="007509F4">
            <w:rPr>
              <w:sz w:val="24"/>
              <w:szCs w:val="24"/>
            </w:rPr>
            <w:t xml:space="preserve">. </w:t>
          </w:r>
        </w:p>
        <w:p w14:paraId="4024C02A" w14:textId="419A1404" w:rsidR="00F334DE" w:rsidRPr="00776A39" w:rsidRDefault="00374525" w:rsidP="004A1506">
          <w:pPr>
            <w:spacing w:after="200" w:line="480" w:lineRule="auto"/>
            <w:ind w:firstLine="720"/>
            <w:rPr>
              <w:sz w:val="24"/>
              <w:szCs w:val="24"/>
            </w:rPr>
          </w:pPr>
          <w:r w:rsidRPr="007509F4">
            <w:rPr>
              <w:sz w:val="24"/>
              <w:szCs w:val="24"/>
            </w:rPr>
            <w:t xml:space="preserve">Connor offshore </w:t>
          </w:r>
          <w:r w:rsidRPr="007509F4">
            <w:rPr>
              <w:sz w:val="24"/>
              <w:szCs w:val="24"/>
            </w:rPr>
            <w:t>competitors</w:t>
          </w:r>
          <w:r w:rsidRPr="007509F4">
            <w:rPr>
              <w:sz w:val="24"/>
              <w:szCs w:val="24"/>
            </w:rPr>
            <w:t xml:space="preserve"> had </w:t>
          </w:r>
          <w:r w:rsidR="00D45A61">
            <w:rPr>
              <w:sz w:val="24"/>
              <w:szCs w:val="24"/>
            </w:rPr>
            <w:t xml:space="preserve">a </w:t>
          </w:r>
          <w:r w:rsidRPr="007509F4">
            <w:rPr>
              <w:sz w:val="24"/>
              <w:szCs w:val="24"/>
            </w:rPr>
            <w:t>lower cost structure and superior product</w:t>
          </w:r>
          <w:r w:rsidRPr="007509F4">
            <w:rPr>
              <w:sz w:val="24"/>
              <w:szCs w:val="24"/>
            </w:rPr>
            <w:t xml:space="preserve"> </w:t>
          </w:r>
          <w:r w:rsidR="00F065A7" w:rsidRPr="007509F4">
            <w:rPr>
              <w:sz w:val="24"/>
              <w:szCs w:val="24"/>
            </w:rPr>
            <w:t>quality.</w:t>
          </w:r>
          <w:r w:rsidRPr="007509F4">
            <w:rPr>
              <w:sz w:val="24"/>
              <w:szCs w:val="24"/>
            </w:rPr>
            <w:t xml:space="preserve"> These offshore competitors were entering the U.S. market and capturing the market share through purchasing large, proven U.S. competitors. Sloss took initiative transforming Connor into a service</w:t>
          </w:r>
          <w:r w:rsidR="00D45A61">
            <w:rPr>
              <w:sz w:val="24"/>
              <w:szCs w:val="24"/>
            </w:rPr>
            <w:t>-</w:t>
          </w:r>
          <w:r w:rsidRPr="007509F4">
            <w:rPr>
              <w:sz w:val="24"/>
              <w:szCs w:val="24"/>
            </w:rPr>
            <w:t>centric business by focusing on custom developed metal stampings and wire forms that would be “100 percent reliable.”</w:t>
          </w:r>
          <w:r w:rsidR="0029493A" w:rsidRPr="0029493A">
            <w:t xml:space="preserve"> </w:t>
          </w:r>
          <w:r w:rsidR="0029493A" w:rsidRPr="0029493A">
            <w:rPr>
              <w:sz w:val="24"/>
              <w:szCs w:val="24"/>
            </w:rPr>
            <w:t xml:space="preserve">“If you don't make </w:t>
          </w:r>
          <w:r w:rsidR="0029493A" w:rsidRPr="0029493A">
            <w:rPr>
              <w:sz w:val="24"/>
              <w:szCs w:val="24"/>
            </w:rPr>
            <w:lastRenderedPageBreak/>
            <w:t>a quality product all you've got at the end is a bunch of expensive mistakes” (Goldratt).</w:t>
          </w:r>
          <w:r w:rsidR="00F065A7" w:rsidRPr="0029493A">
            <w:rPr>
              <w:sz w:val="32"/>
              <w:szCs w:val="32"/>
            </w:rPr>
            <w:t xml:space="preserve"> </w:t>
          </w:r>
          <w:r w:rsidR="00F065A7" w:rsidRPr="007509F4">
            <w:rPr>
              <w:sz w:val="24"/>
              <w:szCs w:val="24"/>
            </w:rPr>
            <w:t>Sloss also decent</w:t>
          </w:r>
          <w:r w:rsidR="003D5EFA" w:rsidRPr="007509F4">
            <w:rPr>
              <w:sz w:val="24"/>
              <w:szCs w:val="24"/>
            </w:rPr>
            <w:t>ralized the company</w:t>
          </w:r>
          <w:r w:rsidR="00776A39">
            <w:rPr>
              <w:sz w:val="24"/>
              <w:szCs w:val="24"/>
            </w:rPr>
            <w:t xml:space="preserve"> </w:t>
          </w:r>
          <w:r w:rsidR="00776A39" w:rsidRPr="00776A39">
            <w:rPr>
              <w:sz w:val="24"/>
              <w:szCs w:val="24"/>
            </w:rPr>
            <w:t>by turning over day-to</w:t>
          </w:r>
          <w:r w:rsidR="00D45A61">
            <w:rPr>
              <w:sz w:val="24"/>
              <w:szCs w:val="24"/>
            </w:rPr>
            <w:t>-</w:t>
          </w:r>
          <w:r w:rsidR="00776A39" w:rsidRPr="00776A39">
            <w:rPr>
              <w:sz w:val="24"/>
              <w:szCs w:val="24"/>
            </w:rPr>
            <w:t>day operations to each plant.</w:t>
          </w:r>
        </w:p>
        <w:p w14:paraId="0DF9C7F0" w14:textId="4A99B9AC" w:rsidR="00A1057F" w:rsidRPr="00BE23E5" w:rsidRDefault="003B1531" w:rsidP="00BE23E5">
          <w:pPr>
            <w:spacing w:after="200" w:line="480" w:lineRule="auto"/>
            <w:ind w:firstLine="720"/>
            <w:rPr>
              <w:sz w:val="32"/>
              <w:szCs w:val="32"/>
            </w:rPr>
          </w:pPr>
          <w:r w:rsidRPr="00140B55">
            <w:rPr>
              <w:sz w:val="24"/>
              <w:szCs w:val="24"/>
            </w:rPr>
            <w:t xml:space="preserve">Sloss </w:t>
          </w:r>
          <w:r w:rsidR="0029160F" w:rsidRPr="00140B55">
            <w:rPr>
              <w:sz w:val="24"/>
              <w:szCs w:val="24"/>
            </w:rPr>
            <w:t>revolutionized</w:t>
          </w:r>
          <w:r w:rsidR="0029160F" w:rsidRPr="00140B55">
            <w:rPr>
              <w:sz w:val="24"/>
              <w:szCs w:val="24"/>
            </w:rPr>
            <w:t xml:space="preserve"> the company </w:t>
          </w:r>
          <w:r w:rsidR="009773C1" w:rsidRPr="00140B55">
            <w:rPr>
              <w:sz w:val="24"/>
              <w:szCs w:val="24"/>
            </w:rPr>
            <w:t>in drastic ways. Sloss hired enginee</w:t>
          </w:r>
          <w:r w:rsidR="003C39AB" w:rsidRPr="00140B55">
            <w:rPr>
              <w:sz w:val="24"/>
              <w:szCs w:val="24"/>
            </w:rPr>
            <w:t>rs for the first time in the company’s history</w:t>
          </w:r>
          <w:r w:rsidR="00CC7943" w:rsidRPr="00140B55">
            <w:rPr>
              <w:sz w:val="24"/>
              <w:szCs w:val="24"/>
            </w:rPr>
            <w:t xml:space="preserve"> </w:t>
          </w:r>
          <w:r w:rsidR="009773C1" w:rsidRPr="00140B55">
            <w:rPr>
              <w:sz w:val="24"/>
              <w:szCs w:val="24"/>
            </w:rPr>
            <w:t>to increase technical expe</w:t>
          </w:r>
          <w:r w:rsidR="003C39AB" w:rsidRPr="00140B55">
            <w:rPr>
              <w:sz w:val="24"/>
              <w:szCs w:val="24"/>
            </w:rPr>
            <w:t>rtise</w:t>
          </w:r>
          <w:r w:rsidR="00CC7943" w:rsidRPr="00140B55">
            <w:rPr>
              <w:sz w:val="24"/>
              <w:szCs w:val="24"/>
            </w:rPr>
            <w:t xml:space="preserve">. </w:t>
          </w:r>
          <w:r w:rsidR="00CC7943" w:rsidRPr="00140B55">
            <w:rPr>
              <w:sz w:val="24"/>
              <w:szCs w:val="24"/>
            </w:rPr>
            <w:t>He changed the company name from “Connor Springs” to “Connor Formed Metal Products” in attempting to identify the type of business they were. He produced new marketing supplies, modernized their sales presentations</w:t>
          </w:r>
          <w:r w:rsidR="00D45A61">
            <w:rPr>
              <w:sz w:val="24"/>
              <w:szCs w:val="24"/>
            </w:rPr>
            <w:t>,</w:t>
          </w:r>
          <w:r w:rsidR="00CC7943" w:rsidRPr="00140B55">
            <w:rPr>
              <w:sz w:val="24"/>
              <w:szCs w:val="24"/>
            </w:rPr>
            <w:t xml:space="preserve"> and produced a professional commercial for the company.</w:t>
          </w:r>
          <w:r w:rsidR="00CC7943" w:rsidRPr="00140B55">
            <w:rPr>
              <w:sz w:val="24"/>
              <w:szCs w:val="24"/>
            </w:rPr>
            <w:t xml:space="preserve"> He </w:t>
          </w:r>
          <w:r w:rsidR="00C2281D" w:rsidRPr="00140B55">
            <w:rPr>
              <w:sz w:val="24"/>
              <w:szCs w:val="24"/>
            </w:rPr>
            <w:t>also valued motivating employee</w:t>
          </w:r>
          <w:r w:rsidR="00140B55" w:rsidRPr="00140B55">
            <w:rPr>
              <w:sz w:val="24"/>
              <w:szCs w:val="24"/>
            </w:rPr>
            <w:t>s, he raised wages, established quarterly stock ownership</w:t>
          </w:r>
          <w:r w:rsidR="00D45A61">
            <w:rPr>
              <w:sz w:val="24"/>
              <w:szCs w:val="24"/>
            </w:rPr>
            <w:t>,</w:t>
          </w:r>
          <w:r w:rsidR="00140B55" w:rsidRPr="00140B55">
            <w:rPr>
              <w:sz w:val="24"/>
              <w:szCs w:val="24"/>
            </w:rPr>
            <w:t xml:space="preserve"> </w:t>
          </w:r>
          <w:r w:rsidR="003404D8">
            <w:rPr>
              <w:sz w:val="24"/>
              <w:szCs w:val="24"/>
            </w:rPr>
            <w:t xml:space="preserve">and </w:t>
          </w:r>
          <w:r w:rsidR="009D6D1B">
            <w:rPr>
              <w:sz w:val="24"/>
              <w:szCs w:val="24"/>
            </w:rPr>
            <w:t>set up an employee stock ownership program (</w:t>
          </w:r>
          <w:r w:rsidR="009D6D1B" w:rsidRPr="00EB44E1">
            <w:rPr>
              <w:b/>
              <w:bCs/>
              <w:sz w:val="24"/>
              <w:szCs w:val="24"/>
            </w:rPr>
            <w:t>ESOP</w:t>
          </w:r>
          <w:r w:rsidR="009D6D1B">
            <w:rPr>
              <w:sz w:val="24"/>
              <w:szCs w:val="24"/>
            </w:rPr>
            <w:t>)</w:t>
          </w:r>
          <w:r w:rsidR="009B45E4">
            <w:rPr>
              <w:sz w:val="24"/>
              <w:szCs w:val="24"/>
            </w:rPr>
            <w:t>.</w:t>
          </w:r>
          <w:r w:rsidR="009D6D1B">
            <w:rPr>
              <w:sz w:val="24"/>
              <w:szCs w:val="24"/>
            </w:rPr>
            <w:br/>
          </w:r>
          <w:r w:rsidR="009D6D1B">
            <w:rPr>
              <w:sz w:val="24"/>
              <w:szCs w:val="24"/>
            </w:rPr>
            <w:tab/>
          </w:r>
          <w:r w:rsidR="009B45E4" w:rsidRPr="007509F4">
            <w:rPr>
              <w:sz w:val="24"/>
              <w:szCs w:val="24"/>
            </w:rPr>
            <w:t>Sloss’</w:t>
          </w:r>
          <w:r w:rsidR="00D45A61">
            <w:rPr>
              <w:sz w:val="24"/>
              <w:szCs w:val="24"/>
            </w:rPr>
            <w:t>s</w:t>
          </w:r>
          <w:r w:rsidR="009B45E4" w:rsidRPr="007509F4">
            <w:rPr>
              <w:sz w:val="24"/>
              <w:szCs w:val="24"/>
            </w:rPr>
            <w:t xml:space="preserve"> strategic </w:t>
          </w:r>
          <w:r w:rsidR="007509F4">
            <w:rPr>
              <w:sz w:val="24"/>
              <w:szCs w:val="24"/>
            </w:rPr>
            <w:t xml:space="preserve">and drastic </w:t>
          </w:r>
          <w:r w:rsidR="009B45E4" w:rsidRPr="007509F4">
            <w:rPr>
              <w:sz w:val="24"/>
              <w:szCs w:val="24"/>
            </w:rPr>
            <w:t>decisions paid off quickly as Connor became vendors to large companies like Honeywell, Motorola</w:t>
          </w:r>
          <w:r w:rsidR="00D45A61">
            <w:rPr>
              <w:sz w:val="24"/>
              <w:szCs w:val="24"/>
            </w:rPr>
            <w:t>,</w:t>
          </w:r>
          <w:r w:rsidR="009B45E4" w:rsidRPr="007509F4">
            <w:rPr>
              <w:sz w:val="24"/>
              <w:szCs w:val="24"/>
            </w:rPr>
            <w:t xml:space="preserve"> and Hewlett-Packard.</w:t>
          </w:r>
          <w:r w:rsidR="00EB44E1">
            <w:rPr>
              <w:sz w:val="24"/>
              <w:szCs w:val="24"/>
            </w:rPr>
            <w:t xml:space="preserve"> </w:t>
          </w:r>
          <w:r w:rsidR="008C7D25">
            <w:rPr>
              <w:sz w:val="24"/>
              <w:szCs w:val="24"/>
            </w:rPr>
            <w:t xml:space="preserve">Shipments rose from under </w:t>
          </w:r>
          <w:r w:rsidR="00413829">
            <w:rPr>
              <w:sz w:val="24"/>
              <w:szCs w:val="24"/>
            </w:rPr>
            <w:t>$8</w:t>
          </w:r>
          <w:r w:rsidR="00AE11B2">
            <w:rPr>
              <w:sz w:val="24"/>
              <w:szCs w:val="24"/>
            </w:rPr>
            <w:t xml:space="preserve"> </w:t>
          </w:r>
          <w:r w:rsidR="00413829">
            <w:rPr>
              <w:sz w:val="24"/>
              <w:szCs w:val="24"/>
            </w:rPr>
            <w:t xml:space="preserve">million </w:t>
          </w:r>
          <w:r w:rsidR="00637591">
            <w:rPr>
              <w:sz w:val="24"/>
              <w:szCs w:val="24"/>
            </w:rPr>
            <w:t>in 1982 to over $17 million in 1988</w:t>
          </w:r>
          <w:r w:rsidR="00BE23E5">
            <w:rPr>
              <w:sz w:val="24"/>
              <w:szCs w:val="24"/>
            </w:rPr>
            <w:t>.</w:t>
          </w:r>
          <w:r w:rsidR="00D953B1">
            <w:rPr>
              <w:sz w:val="24"/>
              <w:szCs w:val="24"/>
            </w:rPr>
            <w:t xml:space="preserve"> </w:t>
          </w:r>
        </w:p>
        <w:p w14:paraId="2B685850" w14:textId="14565A6F" w:rsidR="00D953B1" w:rsidRDefault="005C2E8B" w:rsidP="004C2ADC">
          <w:pPr>
            <w:spacing w:after="200" w:line="480" w:lineRule="auto"/>
            <w:rPr>
              <w:rFonts w:asciiTheme="majorHAnsi" w:hAnsiTheme="majorHAnsi"/>
              <w:b/>
              <w:color w:val="03ABAB" w:themeColor="text2" w:themeTint="BF"/>
              <w:sz w:val="24"/>
              <w:szCs w:val="24"/>
            </w:rPr>
          </w:pPr>
          <w:r w:rsidRPr="009E0A66">
            <w:rPr>
              <w:rFonts w:asciiTheme="majorHAnsi" w:hAnsiTheme="majorHAnsi"/>
              <w:b/>
              <w:color w:val="03ABAB" w:themeColor="text2" w:themeTint="BF"/>
              <w:sz w:val="36"/>
              <w:szCs w:val="36"/>
            </w:rPr>
            <w:t>Problem</w:t>
          </w:r>
        </w:p>
        <w:p w14:paraId="7369FB65" w14:textId="4A81EA53" w:rsidR="00AD5EAE" w:rsidRPr="006C5DD6" w:rsidRDefault="00D953B1" w:rsidP="006C5DD6">
          <w:pPr>
            <w:spacing w:after="200" w:line="480" w:lineRule="auto"/>
            <w:ind w:firstLine="720"/>
            <w:rPr>
              <w:rFonts w:cstheme="minorHAnsi"/>
              <w:bCs/>
              <w:color w:val="auto"/>
              <w:sz w:val="24"/>
              <w:szCs w:val="24"/>
            </w:rPr>
          </w:pPr>
          <w:r w:rsidRPr="00D953B1">
            <w:rPr>
              <w:rFonts w:cstheme="minorHAnsi"/>
              <w:bCs/>
              <w:color w:val="auto"/>
              <w:sz w:val="24"/>
              <w:szCs w:val="24"/>
            </w:rPr>
            <w:t xml:space="preserve">Despite </w:t>
          </w:r>
          <w:r>
            <w:rPr>
              <w:rFonts w:cstheme="minorHAnsi"/>
              <w:bCs/>
              <w:color w:val="auto"/>
              <w:sz w:val="24"/>
              <w:szCs w:val="24"/>
            </w:rPr>
            <w:t>all the overall res</w:t>
          </w:r>
          <w:r w:rsidR="00CB1C16">
            <w:rPr>
              <w:rFonts w:cstheme="minorHAnsi"/>
              <w:bCs/>
              <w:color w:val="auto"/>
              <w:sz w:val="24"/>
              <w:szCs w:val="24"/>
            </w:rPr>
            <w:t xml:space="preserve">ults and </w:t>
          </w:r>
          <w:r w:rsidR="00884F1B">
            <w:rPr>
              <w:rFonts w:cstheme="minorHAnsi"/>
              <w:bCs/>
              <w:color w:val="auto"/>
              <w:sz w:val="24"/>
              <w:szCs w:val="24"/>
            </w:rPr>
            <w:t>profits</w:t>
          </w:r>
          <w:r w:rsidR="00CB1C16">
            <w:rPr>
              <w:rFonts w:cstheme="minorHAnsi"/>
              <w:bCs/>
              <w:color w:val="auto"/>
              <w:sz w:val="24"/>
              <w:szCs w:val="24"/>
            </w:rPr>
            <w:t>, Sloss felt they have</w:t>
          </w:r>
          <w:r w:rsidR="00884F1B">
            <w:rPr>
              <w:rFonts w:cstheme="minorHAnsi"/>
              <w:bCs/>
              <w:color w:val="auto"/>
              <w:sz w:val="24"/>
              <w:szCs w:val="24"/>
            </w:rPr>
            <w:t xml:space="preserve"> not</w:t>
          </w:r>
          <w:r w:rsidR="00CB1C16">
            <w:rPr>
              <w:rFonts w:cstheme="minorHAnsi"/>
              <w:bCs/>
              <w:color w:val="auto"/>
              <w:sz w:val="24"/>
              <w:szCs w:val="24"/>
            </w:rPr>
            <w:t xml:space="preserve"> </w:t>
          </w:r>
          <w:r w:rsidR="00401584">
            <w:rPr>
              <w:rFonts w:cstheme="minorHAnsi"/>
              <w:bCs/>
              <w:color w:val="auto"/>
              <w:sz w:val="24"/>
              <w:szCs w:val="24"/>
            </w:rPr>
            <w:t>reached</w:t>
          </w:r>
          <w:r w:rsidR="00CB1C16">
            <w:rPr>
              <w:rFonts w:cstheme="minorHAnsi"/>
              <w:bCs/>
              <w:color w:val="auto"/>
              <w:sz w:val="24"/>
              <w:szCs w:val="24"/>
            </w:rPr>
            <w:t xml:space="preserve"> the goal</w:t>
          </w:r>
          <w:r w:rsidR="00884F1B">
            <w:rPr>
              <w:rFonts w:cstheme="minorHAnsi"/>
              <w:bCs/>
              <w:color w:val="auto"/>
              <w:sz w:val="24"/>
              <w:szCs w:val="24"/>
            </w:rPr>
            <w:t xml:space="preserve"> he has for the company</w:t>
          </w:r>
          <w:r w:rsidR="00D928A6">
            <w:rPr>
              <w:rFonts w:cstheme="minorHAnsi"/>
              <w:bCs/>
              <w:color w:val="auto"/>
              <w:sz w:val="24"/>
              <w:szCs w:val="24"/>
            </w:rPr>
            <w:t xml:space="preserve">. </w:t>
          </w:r>
          <w:r w:rsidR="002D21B3">
            <w:rPr>
              <w:rFonts w:cstheme="minorHAnsi"/>
              <w:bCs/>
              <w:color w:val="auto"/>
              <w:sz w:val="24"/>
              <w:szCs w:val="24"/>
            </w:rPr>
            <w:t xml:space="preserve">He also felt additional changes could </w:t>
          </w:r>
          <w:r w:rsidR="00144023">
            <w:rPr>
              <w:rFonts w:cstheme="minorHAnsi"/>
              <w:bCs/>
              <w:color w:val="auto"/>
              <w:sz w:val="24"/>
              <w:szCs w:val="24"/>
            </w:rPr>
            <w:t xml:space="preserve">still </w:t>
          </w:r>
          <w:r w:rsidR="00D45A61">
            <w:rPr>
              <w:rFonts w:cstheme="minorHAnsi"/>
              <w:bCs/>
              <w:color w:val="auto"/>
              <w:sz w:val="24"/>
              <w:szCs w:val="24"/>
            </w:rPr>
            <w:t xml:space="preserve">be </w:t>
          </w:r>
          <w:r w:rsidR="00144023">
            <w:rPr>
              <w:rFonts w:cstheme="minorHAnsi"/>
              <w:bCs/>
              <w:color w:val="auto"/>
              <w:sz w:val="24"/>
              <w:szCs w:val="24"/>
            </w:rPr>
            <w:t xml:space="preserve">needed to be implemented. </w:t>
          </w:r>
          <w:r w:rsidR="00D928A6">
            <w:rPr>
              <w:rFonts w:cstheme="minorHAnsi"/>
              <w:bCs/>
              <w:color w:val="auto"/>
              <w:sz w:val="24"/>
              <w:szCs w:val="24"/>
            </w:rPr>
            <w:t xml:space="preserve">Sloss hoped to </w:t>
          </w:r>
          <w:r w:rsidR="002775C4">
            <w:rPr>
              <w:rFonts w:cstheme="minorHAnsi"/>
              <w:bCs/>
              <w:color w:val="auto"/>
              <w:sz w:val="24"/>
              <w:szCs w:val="24"/>
            </w:rPr>
            <w:t>push</w:t>
          </w:r>
          <w:r w:rsidR="007B72B9">
            <w:rPr>
              <w:rFonts w:cstheme="minorHAnsi"/>
              <w:bCs/>
              <w:color w:val="auto"/>
              <w:sz w:val="24"/>
              <w:szCs w:val="24"/>
            </w:rPr>
            <w:t xml:space="preserve"> a</w:t>
          </w:r>
          <w:r w:rsidR="002775C4">
            <w:rPr>
              <w:rFonts w:cstheme="minorHAnsi"/>
              <w:bCs/>
              <w:color w:val="auto"/>
              <w:sz w:val="24"/>
              <w:szCs w:val="24"/>
            </w:rPr>
            <w:t xml:space="preserve"> </w:t>
          </w:r>
          <w:r w:rsidR="007B72B9">
            <w:rPr>
              <w:rFonts w:cstheme="minorHAnsi"/>
              <w:bCs/>
              <w:color w:val="auto"/>
              <w:sz w:val="24"/>
              <w:szCs w:val="24"/>
            </w:rPr>
            <w:t xml:space="preserve">new technology system out to the </w:t>
          </w:r>
          <w:r w:rsidR="00487EF5">
            <w:rPr>
              <w:rFonts w:cstheme="minorHAnsi"/>
              <w:bCs/>
              <w:color w:val="auto"/>
              <w:sz w:val="24"/>
              <w:szCs w:val="24"/>
            </w:rPr>
            <w:t>other</w:t>
          </w:r>
          <w:r w:rsidR="007B72B9">
            <w:rPr>
              <w:rFonts w:cstheme="minorHAnsi"/>
              <w:bCs/>
              <w:color w:val="auto"/>
              <w:sz w:val="24"/>
              <w:szCs w:val="24"/>
            </w:rPr>
            <w:t xml:space="preserve"> divisions </w:t>
          </w:r>
          <w:r w:rsidR="008E2BA1">
            <w:rPr>
              <w:rFonts w:cstheme="minorHAnsi"/>
              <w:bCs/>
              <w:color w:val="auto"/>
              <w:sz w:val="24"/>
              <w:szCs w:val="24"/>
            </w:rPr>
            <w:t>to</w:t>
          </w:r>
          <w:r w:rsidR="007B72B9">
            <w:rPr>
              <w:rFonts w:cstheme="minorHAnsi"/>
              <w:bCs/>
              <w:color w:val="auto"/>
              <w:sz w:val="24"/>
              <w:szCs w:val="24"/>
            </w:rPr>
            <w:t xml:space="preserve"> im</w:t>
          </w:r>
          <w:r w:rsidR="00C0129F">
            <w:rPr>
              <w:rFonts w:cstheme="minorHAnsi"/>
              <w:bCs/>
              <w:color w:val="auto"/>
              <w:sz w:val="24"/>
              <w:szCs w:val="24"/>
            </w:rPr>
            <w:t xml:space="preserve">prove the firm’s profitability. </w:t>
          </w:r>
          <w:r w:rsidR="00A314D0">
            <w:rPr>
              <w:sz w:val="24"/>
              <w:szCs w:val="24"/>
            </w:rPr>
            <w:t>Before</w:t>
          </w:r>
          <w:r w:rsidR="00480C1E">
            <w:rPr>
              <w:sz w:val="24"/>
              <w:szCs w:val="24"/>
            </w:rPr>
            <w:t xml:space="preserve"> Sloss took over </w:t>
          </w:r>
          <w:r w:rsidR="00CA7D86">
            <w:rPr>
              <w:sz w:val="24"/>
              <w:szCs w:val="24"/>
            </w:rPr>
            <w:t xml:space="preserve">the </w:t>
          </w:r>
          <w:r w:rsidR="004320DA">
            <w:rPr>
              <w:sz w:val="24"/>
              <w:szCs w:val="24"/>
            </w:rPr>
            <w:t>company’s</w:t>
          </w:r>
          <w:r w:rsidR="00CA7D86">
            <w:rPr>
              <w:sz w:val="24"/>
              <w:szCs w:val="24"/>
            </w:rPr>
            <w:t xml:space="preserve"> information technology was an IBM system </w:t>
          </w:r>
          <w:r w:rsidR="00FB3D75">
            <w:rPr>
              <w:sz w:val="24"/>
              <w:szCs w:val="24"/>
            </w:rPr>
            <w:t xml:space="preserve">34 </w:t>
          </w:r>
          <w:r w:rsidR="00487EF5">
            <w:rPr>
              <w:sz w:val="24"/>
              <w:szCs w:val="24"/>
            </w:rPr>
            <w:t>minicomputer</w:t>
          </w:r>
          <w:r w:rsidR="00CA7D86">
            <w:rPr>
              <w:sz w:val="24"/>
              <w:szCs w:val="24"/>
            </w:rPr>
            <w:t xml:space="preserve"> </w:t>
          </w:r>
          <w:r w:rsidR="00267821">
            <w:rPr>
              <w:sz w:val="24"/>
              <w:szCs w:val="24"/>
            </w:rPr>
            <w:t>in the corporate office</w:t>
          </w:r>
          <w:r w:rsidR="00480C1E">
            <w:rPr>
              <w:sz w:val="24"/>
              <w:szCs w:val="24"/>
            </w:rPr>
            <w:t>.</w:t>
          </w:r>
          <w:r w:rsidR="0079324D">
            <w:rPr>
              <w:sz w:val="24"/>
              <w:szCs w:val="24"/>
            </w:rPr>
            <w:t xml:space="preserve"> </w:t>
          </w:r>
          <w:r w:rsidR="00452921">
            <w:rPr>
              <w:sz w:val="24"/>
              <w:szCs w:val="24"/>
            </w:rPr>
            <w:t xml:space="preserve">Sloss felt the </w:t>
          </w:r>
          <w:r w:rsidR="00E03302">
            <w:rPr>
              <w:sz w:val="24"/>
              <w:szCs w:val="24"/>
            </w:rPr>
            <w:t>system was unorganized</w:t>
          </w:r>
          <w:r w:rsidR="00F509B4">
            <w:rPr>
              <w:sz w:val="24"/>
              <w:szCs w:val="24"/>
            </w:rPr>
            <w:t xml:space="preserve">. </w:t>
          </w:r>
          <w:r w:rsidR="00F509B4" w:rsidRPr="00A314D0">
            <w:rPr>
              <w:sz w:val="24"/>
              <w:szCs w:val="24"/>
            </w:rPr>
            <w:t xml:space="preserve">To reduce </w:t>
          </w:r>
          <w:r w:rsidR="00C243D6">
            <w:rPr>
              <w:sz w:val="24"/>
              <w:szCs w:val="24"/>
            </w:rPr>
            <w:t xml:space="preserve">some of </w:t>
          </w:r>
          <w:r w:rsidR="00F509B4" w:rsidRPr="00A314D0">
            <w:rPr>
              <w:sz w:val="24"/>
              <w:szCs w:val="24"/>
            </w:rPr>
            <w:t>the paperwork</w:t>
          </w:r>
          <w:r w:rsidR="00C243D6">
            <w:rPr>
              <w:sz w:val="24"/>
              <w:szCs w:val="24"/>
            </w:rPr>
            <w:t xml:space="preserve">, </w:t>
          </w:r>
          <w:r w:rsidR="00E03302">
            <w:rPr>
              <w:sz w:val="24"/>
              <w:szCs w:val="24"/>
            </w:rPr>
            <w:t xml:space="preserve">Sloss </w:t>
          </w:r>
          <w:r w:rsidR="00A45CB3" w:rsidRPr="00A314D0">
            <w:rPr>
              <w:sz w:val="24"/>
              <w:szCs w:val="24"/>
            </w:rPr>
            <w:t>bought an IBM System 36 for the Los Angeles office, San Jose office, and Portland office.</w:t>
          </w:r>
          <w:r w:rsidR="00E03302" w:rsidRPr="00E03302">
            <w:rPr>
              <w:sz w:val="24"/>
              <w:szCs w:val="24"/>
            </w:rPr>
            <w:t xml:space="preserve"> </w:t>
          </w:r>
          <w:r w:rsidR="00E03302" w:rsidRPr="00A314D0">
            <w:rPr>
              <w:sz w:val="24"/>
              <w:szCs w:val="24"/>
            </w:rPr>
            <w:t xml:space="preserve">These were </w:t>
          </w:r>
          <w:r w:rsidR="00E03302" w:rsidRPr="00A314D0">
            <w:rPr>
              <w:sz w:val="24"/>
              <w:szCs w:val="24"/>
            </w:rPr>
            <w:lastRenderedPageBreak/>
            <w:t xml:space="preserve">used for basic office </w:t>
          </w:r>
          <w:r w:rsidR="00E03302" w:rsidRPr="00A314D0">
            <w:rPr>
              <w:sz w:val="24"/>
              <w:szCs w:val="24"/>
            </w:rPr>
            <w:t>tasks but</w:t>
          </w:r>
          <w:r w:rsidR="00E03302" w:rsidRPr="00A314D0">
            <w:rPr>
              <w:sz w:val="24"/>
              <w:szCs w:val="24"/>
            </w:rPr>
            <w:t xml:space="preserve"> were not complex enough to produce estimates and shop order</w:t>
          </w:r>
          <w:r w:rsidR="00D45A61">
            <w:rPr>
              <w:sz w:val="24"/>
              <w:szCs w:val="24"/>
            </w:rPr>
            <w:t>s</w:t>
          </w:r>
          <w:r w:rsidR="00E03302" w:rsidRPr="00A314D0">
            <w:rPr>
              <w:sz w:val="24"/>
              <w:szCs w:val="24"/>
            </w:rPr>
            <w:t xml:space="preserve"> which were typed out</w:t>
          </w:r>
          <w:r w:rsidR="00A93E55">
            <w:rPr>
              <w:sz w:val="24"/>
              <w:szCs w:val="24"/>
            </w:rPr>
            <w:t>.</w:t>
          </w:r>
          <w:r w:rsidR="00E21290" w:rsidRPr="00A314D0">
            <w:rPr>
              <w:sz w:val="24"/>
              <w:szCs w:val="24"/>
            </w:rPr>
            <w:t xml:space="preserve"> </w:t>
          </w:r>
        </w:p>
        <w:p w14:paraId="59A59B67" w14:textId="246688A7" w:rsidR="00CD1E22" w:rsidRDefault="00610F81" w:rsidP="008E2BA1">
          <w:pPr>
            <w:spacing w:after="200" w:line="480" w:lineRule="auto"/>
            <w:ind w:firstLine="720"/>
            <w:rPr>
              <w:sz w:val="24"/>
              <w:szCs w:val="24"/>
            </w:rPr>
          </w:pPr>
          <w:r>
            <w:rPr>
              <w:sz w:val="24"/>
              <w:szCs w:val="24"/>
            </w:rPr>
            <w:t>The</w:t>
          </w:r>
          <w:r w:rsidR="003E7AB7">
            <w:rPr>
              <w:sz w:val="24"/>
              <w:szCs w:val="24"/>
            </w:rPr>
            <w:t xml:space="preserve"> </w:t>
          </w:r>
          <w:r w:rsidR="004320DA">
            <w:rPr>
              <w:sz w:val="24"/>
              <w:szCs w:val="24"/>
            </w:rPr>
            <w:t>division</w:t>
          </w:r>
          <w:r w:rsidR="00A10AC3">
            <w:rPr>
              <w:sz w:val="24"/>
              <w:szCs w:val="24"/>
            </w:rPr>
            <w:t>s</w:t>
          </w:r>
          <w:r w:rsidR="004320DA">
            <w:rPr>
              <w:sz w:val="24"/>
              <w:szCs w:val="24"/>
            </w:rPr>
            <w:t xml:space="preserve"> responded differently</w:t>
          </w:r>
          <w:r>
            <w:rPr>
              <w:sz w:val="24"/>
              <w:szCs w:val="24"/>
            </w:rPr>
            <w:t xml:space="preserve"> </w:t>
          </w:r>
          <w:r w:rsidR="00A10AC3">
            <w:rPr>
              <w:sz w:val="24"/>
              <w:szCs w:val="24"/>
            </w:rPr>
            <w:t>to the IBM system 3</w:t>
          </w:r>
          <w:r w:rsidR="0059642F">
            <w:rPr>
              <w:sz w:val="24"/>
              <w:szCs w:val="24"/>
            </w:rPr>
            <w:t>6.</w:t>
          </w:r>
          <w:r w:rsidR="00B734A4">
            <w:rPr>
              <w:sz w:val="24"/>
              <w:szCs w:val="24"/>
            </w:rPr>
            <w:t xml:space="preserve"> </w:t>
          </w:r>
          <w:r w:rsidR="00D45A61">
            <w:rPr>
              <w:sz w:val="24"/>
              <w:szCs w:val="24"/>
            </w:rPr>
            <w:t>S</w:t>
          </w:r>
          <w:r w:rsidR="003E7AB7">
            <w:rPr>
              <w:sz w:val="24"/>
              <w:szCs w:val="24"/>
            </w:rPr>
            <w:t>ystem 36 and its upgraded version,</w:t>
          </w:r>
          <w:r w:rsidR="0059642F">
            <w:rPr>
              <w:sz w:val="24"/>
              <w:szCs w:val="24"/>
            </w:rPr>
            <w:t xml:space="preserve"> system 38, were </w:t>
          </w:r>
          <w:r w:rsidR="002211EF" w:rsidRPr="002211EF">
            <w:rPr>
              <w:sz w:val="24"/>
              <w:szCs w:val="24"/>
            </w:rPr>
            <w:t>underwhelming</w:t>
          </w:r>
          <w:r w:rsidR="003E7AB7">
            <w:rPr>
              <w:sz w:val="24"/>
              <w:szCs w:val="24"/>
            </w:rPr>
            <w:t xml:space="preserve"> </w:t>
          </w:r>
          <w:r w:rsidR="00C243D6">
            <w:rPr>
              <w:sz w:val="24"/>
              <w:szCs w:val="24"/>
            </w:rPr>
            <w:t xml:space="preserve">and could not do anything other than basic administrative processes. </w:t>
          </w:r>
          <w:r w:rsidR="005F2AE0" w:rsidRPr="00B734A4">
            <w:rPr>
              <w:sz w:val="24"/>
              <w:szCs w:val="24"/>
            </w:rPr>
            <w:t>In 1986, Connor’s San Jose Division Manager, Stan Petty developed a system using personal computers and “Job Boss,” a manufacturing software. This system automated many of the division’s office tasks</w:t>
          </w:r>
          <w:r w:rsidR="00B734A4">
            <w:rPr>
              <w:sz w:val="24"/>
              <w:szCs w:val="24"/>
            </w:rPr>
            <w:t xml:space="preserve">. </w:t>
          </w:r>
          <w:r w:rsidR="00A46A58">
            <w:rPr>
              <w:sz w:val="24"/>
              <w:szCs w:val="24"/>
            </w:rPr>
            <w:t>Sloss consider</w:t>
          </w:r>
          <w:r w:rsidR="00D45A61">
            <w:rPr>
              <w:sz w:val="24"/>
              <w:szCs w:val="24"/>
            </w:rPr>
            <w:t>s</w:t>
          </w:r>
          <w:r w:rsidR="00A46A58">
            <w:rPr>
              <w:sz w:val="24"/>
              <w:szCs w:val="24"/>
            </w:rPr>
            <w:t xml:space="preserve"> the idea</w:t>
          </w:r>
          <w:r w:rsidR="008E2BA1">
            <w:rPr>
              <w:sz w:val="24"/>
              <w:szCs w:val="24"/>
            </w:rPr>
            <w:t xml:space="preserve"> to help the business </w:t>
          </w:r>
          <w:r w:rsidR="00D45A61">
            <w:rPr>
              <w:sz w:val="24"/>
              <w:szCs w:val="24"/>
            </w:rPr>
            <w:t xml:space="preserve">become </w:t>
          </w:r>
          <w:r w:rsidR="008E2BA1">
            <w:rPr>
              <w:sz w:val="24"/>
              <w:szCs w:val="24"/>
            </w:rPr>
            <w:t>more profitable.</w:t>
          </w:r>
        </w:p>
        <w:p w14:paraId="25BF2967" w14:textId="557E9B3C" w:rsidR="009D76BC" w:rsidRDefault="00DC7AE9" w:rsidP="004835BC">
          <w:pPr>
            <w:spacing w:after="200" w:line="480" w:lineRule="auto"/>
            <w:ind w:firstLine="720"/>
            <w:rPr>
              <w:sz w:val="24"/>
              <w:szCs w:val="24"/>
            </w:rPr>
          </w:pPr>
          <w:r w:rsidRPr="00532124">
            <w:rPr>
              <w:sz w:val="24"/>
              <w:szCs w:val="24"/>
            </w:rPr>
            <w:t xml:space="preserve">Around this same time, Sloss hired Michael Quarrey as the company’s computer programmer. </w:t>
          </w:r>
          <w:r w:rsidR="00003065" w:rsidRPr="00532124">
            <w:rPr>
              <w:sz w:val="24"/>
              <w:szCs w:val="24"/>
            </w:rPr>
            <w:t xml:space="preserve">Quarrey </w:t>
          </w:r>
          <w:r w:rsidR="00532124" w:rsidRPr="00532124">
            <w:rPr>
              <w:sz w:val="24"/>
              <w:szCs w:val="24"/>
            </w:rPr>
            <w:t>believed</w:t>
          </w:r>
          <w:r w:rsidR="00003065" w:rsidRPr="00532124">
            <w:rPr>
              <w:sz w:val="24"/>
              <w:szCs w:val="24"/>
            </w:rPr>
            <w:t xml:space="preserve"> he could as Connor’s human resource manager and help Sloss find a solution to </w:t>
          </w:r>
          <w:r w:rsidR="00532124" w:rsidRPr="00532124">
            <w:rPr>
              <w:sz w:val="24"/>
              <w:szCs w:val="24"/>
            </w:rPr>
            <w:t>Connor’s</w:t>
          </w:r>
          <w:r w:rsidR="00003065" w:rsidRPr="00532124">
            <w:rPr>
              <w:sz w:val="24"/>
              <w:szCs w:val="24"/>
            </w:rPr>
            <w:t xml:space="preserve"> information </w:t>
          </w:r>
          <w:r w:rsidR="00532124" w:rsidRPr="00532124">
            <w:rPr>
              <w:sz w:val="24"/>
              <w:szCs w:val="24"/>
            </w:rPr>
            <w:t xml:space="preserve">problem. </w:t>
          </w:r>
          <w:r w:rsidR="007417E5">
            <w:rPr>
              <w:sz w:val="24"/>
              <w:szCs w:val="24"/>
            </w:rPr>
            <w:t xml:space="preserve">Quarrey wanted to test ways to </w:t>
          </w:r>
          <w:r w:rsidR="00317D64">
            <w:rPr>
              <w:sz w:val="24"/>
              <w:szCs w:val="24"/>
            </w:rPr>
            <w:t>empowering employee</w:t>
          </w:r>
          <w:r w:rsidR="00D45A61">
            <w:rPr>
              <w:sz w:val="24"/>
              <w:szCs w:val="24"/>
            </w:rPr>
            <w:t>-</w:t>
          </w:r>
          <w:r w:rsidR="00317D64">
            <w:rPr>
              <w:sz w:val="24"/>
              <w:szCs w:val="24"/>
            </w:rPr>
            <w:t xml:space="preserve">owners with information. </w:t>
          </w:r>
          <w:r w:rsidR="00004865" w:rsidRPr="006C5DD6">
            <w:rPr>
              <w:sz w:val="24"/>
              <w:szCs w:val="24"/>
            </w:rPr>
            <w:t xml:space="preserve">By 1990, Quarrey had completely developed the new system and it was operating at the Los Angeles division. The system produced vast improvements throughout the LA </w:t>
          </w:r>
          <w:r w:rsidR="006C5DD6" w:rsidRPr="006C5DD6">
            <w:rPr>
              <w:sz w:val="24"/>
              <w:szCs w:val="24"/>
            </w:rPr>
            <w:t>division,</w:t>
          </w:r>
          <w:r w:rsidR="00004865" w:rsidRPr="006C5DD6">
            <w:rPr>
              <w:sz w:val="24"/>
              <w:szCs w:val="24"/>
            </w:rPr>
            <w:t xml:space="preserve"> but </w:t>
          </w:r>
          <w:r w:rsidR="00835386" w:rsidRPr="006C5DD6">
            <w:rPr>
              <w:sz w:val="24"/>
              <w:szCs w:val="24"/>
            </w:rPr>
            <w:t>This new system was very beneficial to the Los Angeles plant mainly due to their large size</w:t>
          </w:r>
          <w:r w:rsidR="008C4A92">
            <w:rPr>
              <w:sz w:val="24"/>
              <w:szCs w:val="24"/>
            </w:rPr>
            <w:t xml:space="preserve"> and Quarrey’s involvement</w:t>
          </w:r>
          <w:r w:rsidR="00835386" w:rsidRPr="006C5DD6">
            <w:rPr>
              <w:sz w:val="24"/>
              <w:szCs w:val="24"/>
            </w:rPr>
            <w:t>.</w:t>
          </w:r>
          <w:r w:rsidR="00835386" w:rsidRPr="006C5DD6">
            <w:rPr>
              <w:sz w:val="24"/>
              <w:szCs w:val="24"/>
            </w:rPr>
            <w:t xml:space="preserve"> </w:t>
          </w:r>
        </w:p>
        <w:p w14:paraId="0CDA9E22" w14:textId="6F47DC33" w:rsidR="004835BC" w:rsidRPr="00DA6AE5" w:rsidRDefault="00EE5F36" w:rsidP="004835BC">
          <w:pPr>
            <w:spacing w:after="200" w:line="480" w:lineRule="auto"/>
            <w:ind w:firstLine="720"/>
            <w:rPr>
              <w:sz w:val="32"/>
              <w:szCs w:val="32"/>
            </w:rPr>
          </w:pPr>
          <w:r w:rsidRPr="00DA6AE5">
            <w:rPr>
              <w:sz w:val="24"/>
              <w:szCs w:val="24"/>
            </w:rPr>
            <w:t xml:space="preserve">Sloss and Quarrey were </w:t>
          </w:r>
          <w:r w:rsidR="00623DB1" w:rsidRPr="00DA6AE5">
            <w:rPr>
              <w:sz w:val="24"/>
              <w:szCs w:val="24"/>
            </w:rPr>
            <w:t xml:space="preserve">happy with </w:t>
          </w:r>
          <w:r w:rsidR="00D45A61">
            <w:rPr>
              <w:sz w:val="24"/>
              <w:szCs w:val="24"/>
            </w:rPr>
            <w:t xml:space="preserve">the </w:t>
          </w:r>
          <w:r w:rsidR="00623DB1" w:rsidRPr="00DA6AE5">
            <w:rPr>
              <w:sz w:val="24"/>
              <w:szCs w:val="24"/>
            </w:rPr>
            <w:t xml:space="preserve">results, </w:t>
          </w:r>
          <w:r w:rsidR="00B04C42" w:rsidRPr="00DA6AE5">
            <w:rPr>
              <w:sz w:val="24"/>
              <w:szCs w:val="24"/>
            </w:rPr>
            <w:t>were tempted to quickly roll out the system to the other divisions</w:t>
          </w:r>
          <w:r w:rsidR="002468C0" w:rsidRPr="00DA6AE5">
            <w:rPr>
              <w:sz w:val="24"/>
              <w:szCs w:val="24"/>
            </w:rPr>
            <w:t xml:space="preserve">. </w:t>
          </w:r>
          <w:r w:rsidR="008C4A92" w:rsidRPr="00DA6AE5">
            <w:rPr>
              <w:sz w:val="24"/>
              <w:szCs w:val="24"/>
            </w:rPr>
            <w:t xml:space="preserve">Sloss </w:t>
          </w:r>
          <w:r w:rsidR="008C4A92" w:rsidRPr="00DA6AE5">
            <w:rPr>
              <w:sz w:val="24"/>
              <w:szCs w:val="24"/>
            </w:rPr>
            <w:t xml:space="preserve">was also concerned whether the success of the system in the Los Angeles plant partially came from Quarrey’s presence. </w:t>
          </w:r>
          <w:r w:rsidR="006D6FD7">
            <w:rPr>
              <w:sz w:val="24"/>
              <w:szCs w:val="24"/>
            </w:rPr>
            <w:t>Sloss</w:t>
          </w:r>
          <w:r w:rsidR="008F2D72">
            <w:rPr>
              <w:sz w:val="24"/>
              <w:szCs w:val="24"/>
            </w:rPr>
            <w:t xml:space="preserve"> </w:t>
          </w:r>
          <w:r w:rsidR="008C4A92" w:rsidRPr="00DA6AE5">
            <w:rPr>
              <w:sz w:val="24"/>
              <w:szCs w:val="24"/>
            </w:rPr>
            <w:t>wondered how other plants would do without Quarrey’s expertise</w:t>
          </w:r>
          <w:r w:rsidR="002468C0" w:rsidRPr="00DA6AE5">
            <w:rPr>
              <w:sz w:val="24"/>
              <w:szCs w:val="24"/>
            </w:rPr>
            <w:t xml:space="preserve"> based on the other </w:t>
          </w:r>
          <w:r w:rsidR="00DA6AE5" w:rsidRPr="00DA6AE5">
            <w:rPr>
              <w:sz w:val="24"/>
              <w:szCs w:val="24"/>
            </w:rPr>
            <w:t>division manager</w:t>
          </w:r>
          <w:r w:rsidR="00D45A61">
            <w:rPr>
              <w:sz w:val="24"/>
              <w:szCs w:val="24"/>
            </w:rPr>
            <w:t>'s</w:t>
          </w:r>
          <w:r w:rsidR="00DA6AE5" w:rsidRPr="00DA6AE5">
            <w:rPr>
              <w:sz w:val="24"/>
              <w:szCs w:val="24"/>
            </w:rPr>
            <w:t xml:space="preserve"> questions and concern about the system.</w:t>
          </w:r>
          <w:r w:rsidR="008F2D72">
            <w:rPr>
              <w:sz w:val="24"/>
              <w:szCs w:val="24"/>
            </w:rPr>
            <w:t xml:space="preserve"> </w:t>
          </w:r>
          <w:r w:rsidR="00594C18">
            <w:rPr>
              <w:sz w:val="24"/>
              <w:szCs w:val="24"/>
            </w:rPr>
            <w:t>Also,</w:t>
          </w:r>
          <w:r w:rsidR="008F2D72">
            <w:rPr>
              <w:sz w:val="24"/>
              <w:szCs w:val="24"/>
            </w:rPr>
            <w:t xml:space="preserve"> how would the smaller divisions </w:t>
          </w:r>
          <w:r w:rsidR="00030CB5">
            <w:rPr>
              <w:sz w:val="24"/>
              <w:szCs w:val="24"/>
            </w:rPr>
            <w:t xml:space="preserve">function with the new system? </w:t>
          </w:r>
        </w:p>
        <w:p w14:paraId="33D04468" w14:textId="42FF4227" w:rsidR="005C2E8B" w:rsidRPr="00030CB5" w:rsidRDefault="005C2E8B" w:rsidP="004C2ADC">
          <w:pPr>
            <w:spacing w:after="200" w:line="480" w:lineRule="auto"/>
            <w:rPr>
              <w:rFonts w:cstheme="minorHAnsi"/>
              <w:bCs/>
              <w:color w:val="auto"/>
              <w:sz w:val="24"/>
              <w:szCs w:val="24"/>
            </w:rPr>
          </w:pPr>
          <w:r w:rsidRPr="009E0A66">
            <w:rPr>
              <w:rFonts w:asciiTheme="majorHAnsi" w:hAnsiTheme="majorHAnsi"/>
              <w:b/>
              <w:color w:val="03ABAB" w:themeColor="text2" w:themeTint="BF"/>
              <w:sz w:val="36"/>
              <w:szCs w:val="36"/>
            </w:rPr>
            <w:lastRenderedPageBreak/>
            <w:t>Industrial Competitive Analysis</w:t>
          </w:r>
        </w:p>
        <w:p w14:paraId="77090FDE" w14:textId="0CACA56C" w:rsidR="005C2E8B" w:rsidRPr="00B22B70" w:rsidRDefault="005C2E8B" w:rsidP="00117386">
          <w:pPr>
            <w:spacing w:after="200" w:line="480" w:lineRule="auto"/>
            <w:rPr>
              <w:rFonts w:asciiTheme="majorHAnsi" w:hAnsiTheme="majorHAnsi"/>
              <w:b/>
              <w:sz w:val="28"/>
              <w:szCs w:val="28"/>
            </w:rPr>
          </w:pPr>
          <w:r w:rsidRPr="00B22B70">
            <w:rPr>
              <w:rFonts w:asciiTheme="majorHAnsi" w:hAnsiTheme="majorHAnsi"/>
              <w:b/>
              <w:sz w:val="28"/>
              <w:szCs w:val="28"/>
            </w:rPr>
            <w:t xml:space="preserve">Mission Statement </w:t>
          </w:r>
        </w:p>
        <w:p w14:paraId="5652E0F9" w14:textId="32D795D3" w:rsidR="00DA6AE5" w:rsidRPr="00466A97" w:rsidRDefault="001F63AB" w:rsidP="00117386">
          <w:pPr>
            <w:spacing w:after="200" w:line="480" w:lineRule="auto"/>
            <w:rPr>
              <w:bCs/>
              <w:sz w:val="24"/>
              <w:szCs w:val="24"/>
            </w:rPr>
          </w:pPr>
          <w:r w:rsidRPr="00466A97">
            <w:rPr>
              <w:sz w:val="24"/>
              <w:szCs w:val="24"/>
            </w:rPr>
            <w:t xml:space="preserve">Connor Metal’s </w:t>
          </w:r>
          <w:r w:rsidR="00DE7D52" w:rsidRPr="00466A97">
            <w:rPr>
              <w:sz w:val="24"/>
              <w:szCs w:val="24"/>
            </w:rPr>
            <w:t xml:space="preserve">mission </w:t>
          </w:r>
          <w:r w:rsidRPr="00466A97">
            <w:rPr>
              <w:sz w:val="24"/>
              <w:szCs w:val="24"/>
            </w:rPr>
            <w:t xml:space="preserve">was </w:t>
          </w:r>
          <w:r w:rsidR="00DE7D52" w:rsidRPr="00466A97">
            <w:rPr>
              <w:sz w:val="24"/>
              <w:szCs w:val="24"/>
            </w:rPr>
            <w:t>t</w:t>
          </w:r>
          <w:r w:rsidRPr="00466A97">
            <w:rPr>
              <w:sz w:val="24"/>
              <w:szCs w:val="24"/>
            </w:rPr>
            <w:t xml:space="preserve">o </w:t>
          </w:r>
          <w:r w:rsidR="00DE7D52" w:rsidRPr="00466A97">
            <w:rPr>
              <w:sz w:val="24"/>
              <w:szCs w:val="24"/>
            </w:rPr>
            <w:t xml:space="preserve">be the </w:t>
          </w:r>
          <w:r w:rsidRPr="00466A97">
            <w:rPr>
              <w:sz w:val="24"/>
              <w:szCs w:val="24"/>
            </w:rPr>
            <w:t>leader in producing high quality</w:t>
          </w:r>
          <w:r w:rsidR="002F7126" w:rsidRPr="00466A97">
            <w:rPr>
              <w:sz w:val="24"/>
              <w:szCs w:val="24"/>
            </w:rPr>
            <w:t xml:space="preserve">, reliable </w:t>
          </w:r>
          <w:r w:rsidRPr="00466A97">
            <w:rPr>
              <w:sz w:val="24"/>
              <w:szCs w:val="24"/>
            </w:rPr>
            <w:t xml:space="preserve">metal springs and stampings for large U.S. original equipment </w:t>
          </w:r>
          <w:r w:rsidR="00067F51" w:rsidRPr="00466A97">
            <w:rPr>
              <w:sz w:val="24"/>
              <w:szCs w:val="24"/>
            </w:rPr>
            <w:t>manufacturers in</w:t>
          </w:r>
          <w:r w:rsidR="00466A97" w:rsidRPr="00466A97">
            <w:rPr>
              <w:sz w:val="24"/>
              <w:szCs w:val="24"/>
            </w:rPr>
            <w:t xml:space="preserve"> the </w:t>
          </w:r>
          <w:r w:rsidR="00466A97" w:rsidRPr="00466A97">
            <w:rPr>
              <w:sz w:val="24"/>
              <w:szCs w:val="24"/>
            </w:rPr>
            <w:t>aerospace, automotive, healthcare, transportation, semiconductor, and telecommunications industries</w:t>
          </w:r>
        </w:p>
        <w:p w14:paraId="5672BC3E" w14:textId="41FAC35D" w:rsidR="005C2E8B" w:rsidRPr="00B22B70" w:rsidRDefault="005C2E8B" w:rsidP="00117386">
          <w:pPr>
            <w:spacing w:after="200" w:line="480" w:lineRule="auto"/>
            <w:rPr>
              <w:rFonts w:asciiTheme="majorHAnsi" w:hAnsiTheme="majorHAnsi"/>
              <w:b/>
              <w:sz w:val="28"/>
              <w:szCs w:val="28"/>
            </w:rPr>
          </w:pPr>
          <w:r w:rsidRPr="00B22B70">
            <w:rPr>
              <w:rFonts w:asciiTheme="majorHAnsi" w:hAnsiTheme="majorHAnsi"/>
              <w:b/>
              <w:sz w:val="28"/>
              <w:szCs w:val="28"/>
            </w:rPr>
            <w:t>Generic Strategy</w:t>
          </w:r>
        </w:p>
        <w:p w14:paraId="4C25A7F7" w14:textId="139B9EE4" w:rsidR="005F43F8" w:rsidRPr="00442983" w:rsidRDefault="005F43F8" w:rsidP="00442983">
          <w:pPr>
            <w:pStyle w:val="NormalWeb"/>
            <w:spacing w:before="57" w:beforeAutospacing="0" w:after="0" w:afterAutospacing="0" w:line="480" w:lineRule="auto"/>
            <w:ind w:left="4" w:right="30"/>
            <w:rPr>
              <w:rFonts w:asciiTheme="minorHAnsi" w:hAnsiTheme="minorHAnsi" w:cstheme="minorHAnsi"/>
            </w:rPr>
          </w:pPr>
          <w:r w:rsidRPr="00A950F7">
            <w:rPr>
              <w:rFonts w:asciiTheme="minorHAnsi" w:hAnsiTheme="minorHAnsi" w:cstheme="minorHAnsi"/>
              <w:color w:val="000000"/>
            </w:rPr>
            <w:t xml:space="preserve">The generic strategy for Connor Metal </w:t>
          </w:r>
          <w:r w:rsidR="00067F51">
            <w:rPr>
              <w:rFonts w:asciiTheme="minorHAnsi" w:hAnsiTheme="minorHAnsi" w:cstheme="minorHAnsi"/>
              <w:color w:val="000000"/>
            </w:rPr>
            <w:t xml:space="preserve">is </w:t>
          </w:r>
          <w:r w:rsidR="00442983" w:rsidRPr="00A950F7">
            <w:rPr>
              <w:rFonts w:asciiTheme="minorHAnsi" w:hAnsiTheme="minorHAnsi" w:cstheme="minorHAnsi"/>
              <w:color w:val="000000"/>
            </w:rPr>
            <w:t>cost leadership</w:t>
          </w:r>
          <w:r w:rsidRPr="00A950F7">
            <w:rPr>
              <w:rFonts w:asciiTheme="minorHAnsi" w:hAnsiTheme="minorHAnsi" w:cstheme="minorHAnsi"/>
              <w:color w:val="000000"/>
            </w:rPr>
            <w:t xml:space="preserve">. </w:t>
          </w:r>
          <w:r w:rsidR="00067F51">
            <w:rPr>
              <w:rFonts w:asciiTheme="minorHAnsi" w:hAnsiTheme="minorHAnsi" w:cstheme="minorHAnsi"/>
              <w:color w:val="000000"/>
            </w:rPr>
            <w:t>Sloss</w:t>
          </w:r>
          <w:r w:rsidR="00442983">
            <w:rPr>
              <w:rFonts w:asciiTheme="minorHAnsi" w:hAnsiTheme="minorHAnsi" w:cstheme="minorHAnsi"/>
              <w:color w:val="000000"/>
            </w:rPr>
            <w:t>’</w:t>
          </w:r>
          <w:r w:rsidR="00D45A61">
            <w:rPr>
              <w:rFonts w:asciiTheme="minorHAnsi" w:hAnsiTheme="minorHAnsi" w:cstheme="minorHAnsi"/>
              <w:color w:val="000000"/>
            </w:rPr>
            <w:t>s</w:t>
          </w:r>
          <w:r w:rsidR="00442983">
            <w:rPr>
              <w:rFonts w:asciiTheme="minorHAnsi" w:hAnsiTheme="minorHAnsi" w:cstheme="minorHAnsi"/>
              <w:color w:val="000000"/>
            </w:rPr>
            <w:t xml:space="preserve"> </w:t>
          </w:r>
          <w:r w:rsidR="00067F51">
            <w:rPr>
              <w:rFonts w:asciiTheme="minorHAnsi" w:hAnsiTheme="minorHAnsi" w:cstheme="minorHAnsi"/>
              <w:color w:val="000000"/>
            </w:rPr>
            <w:t xml:space="preserve">involvement </w:t>
          </w:r>
          <w:r w:rsidR="00442983">
            <w:rPr>
              <w:rFonts w:asciiTheme="minorHAnsi" w:hAnsiTheme="minorHAnsi" w:cstheme="minorHAnsi"/>
              <w:color w:val="000000"/>
            </w:rPr>
            <w:t xml:space="preserve">turned </w:t>
          </w:r>
          <w:r w:rsidR="00442983" w:rsidRPr="00A950F7">
            <w:rPr>
              <w:rFonts w:asciiTheme="minorHAnsi" w:hAnsiTheme="minorHAnsi" w:cstheme="minorHAnsi"/>
              <w:color w:val="000000"/>
            </w:rPr>
            <w:t>Connor</w:t>
          </w:r>
          <w:r w:rsidRPr="00A950F7">
            <w:rPr>
              <w:rFonts w:asciiTheme="minorHAnsi" w:hAnsiTheme="minorHAnsi" w:cstheme="minorHAnsi"/>
              <w:color w:val="000000"/>
            </w:rPr>
            <w:t xml:space="preserve"> Metal transitioned from functional </w:t>
          </w:r>
          <w:r w:rsidR="00D70A7E" w:rsidRPr="00A950F7">
            <w:rPr>
              <w:rFonts w:asciiTheme="minorHAnsi" w:hAnsiTheme="minorHAnsi" w:cstheme="minorHAnsi"/>
              <w:color w:val="000000"/>
            </w:rPr>
            <w:t>to the</w:t>
          </w:r>
          <w:r w:rsidRPr="00A950F7">
            <w:rPr>
              <w:rFonts w:asciiTheme="minorHAnsi" w:hAnsiTheme="minorHAnsi" w:cstheme="minorHAnsi"/>
              <w:color w:val="000000"/>
            </w:rPr>
            <w:t xml:space="preserve"> divisional structure. Their cost leadership strategy shifted towards a differentiation strategy for a company that would be focusing on providing </w:t>
          </w:r>
          <w:r w:rsidR="00D70A7E" w:rsidRPr="00A950F7">
            <w:rPr>
              <w:rFonts w:asciiTheme="minorHAnsi" w:hAnsiTheme="minorHAnsi" w:cstheme="minorHAnsi"/>
              <w:color w:val="000000"/>
            </w:rPr>
            <w:t>different materials</w:t>
          </w:r>
          <w:r w:rsidRPr="00A950F7">
            <w:rPr>
              <w:rFonts w:asciiTheme="minorHAnsi" w:hAnsiTheme="minorHAnsi" w:cstheme="minorHAnsi"/>
              <w:color w:val="000000"/>
            </w:rPr>
            <w:t>. </w:t>
          </w:r>
        </w:p>
        <w:p w14:paraId="1D047700" w14:textId="342AF957" w:rsidR="005C2E8B" w:rsidRPr="00B22B70" w:rsidRDefault="005C2E8B" w:rsidP="00117386">
          <w:pPr>
            <w:spacing w:after="200" w:line="480" w:lineRule="auto"/>
            <w:rPr>
              <w:rFonts w:asciiTheme="majorHAnsi" w:hAnsiTheme="majorHAnsi"/>
              <w:b/>
              <w:sz w:val="28"/>
              <w:szCs w:val="28"/>
            </w:rPr>
          </w:pPr>
          <w:r w:rsidRPr="00B22B70">
            <w:rPr>
              <w:rFonts w:asciiTheme="majorHAnsi" w:hAnsiTheme="majorHAnsi"/>
              <w:b/>
              <w:sz w:val="28"/>
              <w:szCs w:val="28"/>
            </w:rPr>
            <w:t>Organizational Structure</w:t>
          </w:r>
        </w:p>
        <w:p w14:paraId="6FAC48DB" w14:textId="66C07E4F" w:rsidR="00442983" w:rsidRPr="00A6227E" w:rsidRDefault="00CC6755" w:rsidP="00117386">
          <w:pPr>
            <w:spacing w:after="200" w:line="480" w:lineRule="auto"/>
            <w:rPr>
              <w:bCs/>
              <w:sz w:val="24"/>
              <w:szCs w:val="24"/>
            </w:rPr>
          </w:pPr>
          <w:r w:rsidRPr="00A6227E">
            <w:rPr>
              <w:bCs/>
              <w:sz w:val="24"/>
              <w:szCs w:val="24"/>
            </w:rPr>
            <w:t xml:space="preserve">Sloss changed </w:t>
          </w:r>
          <w:r w:rsidR="00B876C6" w:rsidRPr="00A6227E">
            <w:rPr>
              <w:bCs/>
              <w:sz w:val="24"/>
              <w:szCs w:val="24"/>
            </w:rPr>
            <w:t>Connor’s</w:t>
          </w:r>
          <w:r w:rsidR="00B03A7F" w:rsidRPr="00A6227E">
            <w:rPr>
              <w:bCs/>
              <w:sz w:val="24"/>
              <w:szCs w:val="24"/>
            </w:rPr>
            <w:t xml:space="preserve"> functional structure </w:t>
          </w:r>
          <w:r w:rsidR="006337B9" w:rsidRPr="00A6227E">
            <w:rPr>
              <w:bCs/>
              <w:sz w:val="24"/>
              <w:szCs w:val="24"/>
            </w:rPr>
            <w:t xml:space="preserve">into a </w:t>
          </w:r>
          <w:r w:rsidR="00A6227E" w:rsidRPr="00A6227E">
            <w:rPr>
              <w:bCs/>
              <w:sz w:val="24"/>
              <w:szCs w:val="24"/>
            </w:rPr>
            <w:t>Divisional</w:t>
          </w:r>
          <w:r w:rsidR="006337B9" w:rsidRPr="00A6227E">
            <w:rPr>
              <w:bCs/>
              <w:sz w:val="24"/>
              <w:szCs w:val="24"/>
            </w:rPr>
            <w:t xml:space="preserve"> Structure when he arrived.</w:t>
          </w:r>
          <w:r w:rsidR="00E4628B" w:rsidRPr="00A6227E">
            <w:rPr>
              <w:bCs/>
              <w:sz w:val="24"/>
              <w:szCs w:val="24"/>
            </w:rPr>
            <w:t xml:space="preserve"> </w:t>
          </w:r>
          <w:r w:rsidR="00D45A61">
            <w:rPr>
              <w:bCs/>
              <w:sz w:val="24"/>
              <w:szCs w:val="24"/>
            </w:rPr>
            <w:t>Before</w:t>
          </w:r>
          <w:r w:rsidR="008B59FC" w:rsidRPr="00A6227E">
            <w:rPr>
              <w:bCs/>
              <w:sz w:val="24"/>
              <w:szCs w:val="24"/>
            </w:rPr>
            <w:t xml:space="preserve"> Sloss</w:t>
          </w:r>
          <w:r w:rsidR="00D45A61">
            <w:rPr>
              <w:bCs/>
              <w:sz w:val="24"/>
              <w:szCs w:val="24"/>
            </w:rPr>
            <w:t xml:space="preserve"> arrived</w:t>
          </w:r>
          <w:r w:rsidR="008B59FC" w:rsidRPr="00A6227E">
            <w:rPr>
              <w:bCs/>
              <w:sz w:val="24"/>
              <w:szCs w:val="24"/>
            </w:rPr>
            <w:t xml:space="preserve">, </w:t>
          </w:r>
          <w:r w:rsidR="00DD1211" w:rsidRPr="00A6227E">
            <w:rPr>
              <w:bCs/>
              <w:sz w:val="24"/>
              <w:szCs w:val="24"/>
            </w:rPr>
            <w:t>they</w:t>
          </w:r>
          <w:r w:rsidR="00D45A61">
            <w:rPr>
              <w:bCs/>
              <w:sz w:val="24"/>
              <w:szCs w:val="24"/>
            </w:rPr>
            <w:t xml:space="preserve"> had</w:t>
          </w:r>
          <w:r w:rsidR="00DD1211" w:rsidRPr="00A6227E">
            <w:rPr>
              <w:bCs/>
              <w:sz w:val="24"/>
              <w:szCs w:val="24"/>
            </w:rPr>
            <w:t xml:space="preserve"> a </w:t>
          </w:r>
          <w:r w:rsidR="00A6227E" w:rsidRPr="00A6227E">
            <w:rPr>
              <w:bCs/>
              <w:sz w:val="24"/>
              <w:szCs w:val="24"/>
            </w:rPr>
            <w:t>structure</w:t>
          </w:r>
          <w:r w:rsidR="00D45A61">
            <w:rPr>
              <w:bCs/>
              <w:sz w:val="24"/>
              <w:szCs w:val="24"/>
            </w:rPr>
            <w:t>d</w:t>
          </w:r>
          <w:r w:rsidR="00DD1211" w:rsidRPr="00A6227E">
            <w:rPr>
              <w:bCs/>
              <w:sz w:val="24"/>
              <w:szCs w:val="24"/>
            </w:rPr>
            <w:t xml:space="preserve"> hierarchy that </w:t>
          </w:r>
          <w:r w:rsidR="00A6227E" w:rsidRPr="00A6227E">
            <w:rPr>
              <w:bCs/>
              <w:sz w:val="24"/>
              <w:szCs w:val="24"/>
            </w:rPr>
            <w:t>Sloss</w:t>
          </w:r>
          <w:r w:rsidR="00DD1211" w:rsidRPr="00A6227E">
            <w:rPr>
              <w:bCs/>
              <w:sz w:val="24"/>
              <w:szCs w:val="24"/>
            </w:rPr>
            <w:t xml:space="preserve"> disliked</w:t>
          </w:r>
          <w:r w:rsidR="00F225AC">
            <w:rPr>
              <w:sz w:val="24"/>
              <w:szCs w:val="24"/>
            </w:rPr>
            <w:t xml:space="preserve">. </w:t>
          </w:r>
          <w:r w:rsidR="00E4628B" w:rsidRPr="00A6227E">
            <w:rPr>
              <w:sz w:val="24"/>
              <w:szCs w:val="24"/>
            </w:rPr>
            <w:t>In a divisional organization, “Coordination across divisions is overseen by a group of managers at corporate headquarters, who are responsible for allocating resources amount divisions and setting long-term strategy. (Cash.</w:t>
          </w:r>
          <w:r w:rsidR="00DD1211" w:rsidRPr="00A6227E">
            <w:rPr>
              <w:sz w:val="24"/>
              <w:szCs w:val="24"/>
            </w:rPr>
            <w:t>)</w:t>
          </w:r>
          <w:r w:rsidR="00256D11" w:rsidRPr="00A6227E">
            <w:rPr>
              <w:sz w:val="24"/>
              <w:szCs w:val="24"/>
            </w:rPr>
            <w:t xml:space="preserve"> Sloss </w:t>
          </w:r>
          <w:r w:rsidR="00A6227E" w:rsidRPr="00A6227E">
            <w:rPr>
              <w:sz w:val="24"/>
              <w:szCs w:val="24"/>
            </w:rPr>
            <w:t>decentralized</w:t>
          </w:r>
          <w:r w:rsidR="00256D11" w:rsidRPr="00A6227E">
            <w:rPr>
              <w:sz w:val="24"/>
              <w:szCs w:val="24"/>
            </w:rPr>
            <w:t xml:space="preserve"> the </w:t>
          </w:r>
          <w:r w:rsidR="00F225AC">
            <w:rPr>
              <w:sz w:val="24"/>
              <w:szCs w:val="24"/>
            </w:rPr>
            <w:t>company into four autonomous divisions</w:t>
          </w:r>
        </w:p>
        <w:p w14:paraId="21DFFF1D" w14:textId="77777777" w:rsidR="006A3C29" w:rsidRDefault="006A3C29" w:rsidP="00117386">
          <w:pPr>
            <w:spacing w:after="200" w:line="480" w:lineRule="auto"/>
            <w:rPr>
              <w:b/>
              <w:sz w:val="28"/>
              <w:szCs w:val="28"/>
            </w:rPr>
          </w:pPr>
        </w:p>
        <w:p w14:paraId="4C76D2D3" w14:textId="4DA08375" w:rsidR="005C2E8B" w:rsidRPr="00B22B70" w:rsidRDefault="005C2E8B" w:rsidP="00117386">
          <w:pPr>
            <w:spacing w:after="200" w:line="480" w:lineRule="auto"/>
            <w:rPr>
              <w:rFonts w:asciiTheme="majorHAnsi" w:hAnsiTheme="majorHAnsi"/>
              <w:b/>
              <w:sz w:val="28"/>
              <w:szCs w:val="28"/>
            </w:rPr>
          </w:pPr>
          <w:r w:rsidRPr="00B22B70">
            <w:rPr>
              <w:rFonts w:asciiTheme="majorHAnsi" w:hAnsiTheme="majorHAnsi"/>
              <w:b/>
              <w:sz w:val="28"/>
              <w:szCs w:val="28"/>
            </w:rPr>
            <w:lastRenderedPageBreak/>
            <w:t>Porter’s Five Forces</w:t>
          </w:r>
        </w:p>
        <w:p w14:paraId="01F98B06" w14:textId="1BC4C1F3" w:rsidR="005C2E8B" w:rsidRDefault="005C2E8B" w:rsidP="00117386">
          <w:pPr>
            <w:spacing w:after="200" w:line="480" w:lineRule="auto"/>
            <w:rPr>
              <w:sz w:val="28"/>
              <w:szCs w:val="28"/>
              <w:u w:val="single"/>
            </w:rPr>
          </w:pPr>
          <w:r w:rsidRPr="00486AB3">
            <w:rPr>
              <w:sz w:val="28"/>
              <w:szCs w:val="28"/>
              <w:u w:val="single"/>
            </w:rPr>
            <w:t>Bargaining Power of Supplier</w:t>
          </w:r>
        </w:p>
        <w:p w14:paraId="66514611" w14:textId="6D3691B4" w:rsidR="00486AB3" w:rsidRPr="00486AB3" w:rsidRDefault="004D591D" w:rsidP="00117386">
          <w:pPr>
            <w:spacing w:after="200" w:line="480" w:lineRule="auto"/>
            <w:rPr>
              <w:sz w:val="24"/>
              <w:szCs w:val="24"/>
            </w:rPr>
          </w:pPr>
          <w:r w:rsidRPr="004D591D">
            <w:rPr>
              <w:sz w:val="24"/>
              <w:szCs w:val="24"/>
            </w:rPr>
            <w:t xml:space="preserve">There is no way the company can use different products to provide for </w:t>
          </w:r>
          <w:r w:rsidR="00D45A61">
            <w:rPr>
              <w:sz w:val="24"/>
              <w:szCs w:val="24"/>
            </w:rPr>
            <w:t>its</w:t>
          </w:r>
          <w:r w:rsidRPr="004D591D">
            <w:rPr>
              <w:sz w:val="24"/>
              <w:szCs w:val="24"/>
            </w:rPr>
            <w:t xml:space="preserve"> customers.</w:t>
          </w:r>
          <w:r>
            <w:rPr>
              <w:sz w:val="24"/>
              <w:szCs w:val="24"/>
            </w:rPr>
            <w:t xml:space="preserve"> Connor metals manufacture its products. </w:t>
          </w:r>
          <w:r w:rsidR="00511F12">
            <w:rPr>
              <w:sz w:val="24"/>
              <w:szCs w:val="24"/>
            </w:rPr>
            <w:t>Also,</w:t>
          </w:r>
          <w:r w:rsidR="009F4632">
            <w:rPr>
              <w:sz w:val="24"/>
              <w:szCs w:val="24"/>
            </w:rPr>
            <w:t xml:space="preserve"> raw materials</w:t>
          </w:r>
          <w:r w:rsidR="004375D1">
            <w:rPr>
              <w:sz w:val="24"/>
              <w:szCs w:val="24"/>
            </w:rPr>
            <w:t xml:space="preserve"> </w:t>
          </w:r>
          <w:r w:rsidR="004F482E">
            <w:rPr>
              <w:sz w:val="24"/>
              <w:szCs w:val="24"/>
            </w:rPr>
            <w:t xml:space="preserve">suppliers are rare, not a lot of </w:t>
          </w:r>
          <w:r w:rsidR="00243833">
            <w:rPr>
              <w:sz w:val="24"/>
              <w:szCs w:val="24"/>
            </w:rPr>
            <w:t xml:space="preserve">companies supply metals. </w:t>
          </w:r>
          <w:r w:rsidR="00243833" w:rsidRPr="00243833">
            <w:rPr>
              <w:i/>
              <w:iCs/>
              <w:sz w:val="24"/>
              <w:szCs w:val="24"/>
            </w:rPr>
            <w:t>Low</w:t>
          </w:r>
        </w:p>
        <w:p w14:paraId="39A44296" w14:textId="10057822" w:rsidR="005C2E8B" w:rsidRDefault="005C2E8B" w:rsidP="00117386">
          <w:pPr>
            <w:spacing w:after="200" w:line="480" w:lineRule="auto"/>
            <w:rPr>
              <w:sz w:val="28"/>
              <w:szCs w:val="28"/>
              <w:u w:val="single"/>
            </w:rPr>
          </w:pPr>
          <w:r w:rsidRPr="00486AB3">
            <w:rPr>
              <w:sz w:val="28"/>
              <w:szCs w:val="28"/>
              <w:u w:val="single"/>
            </w:rPr>
            <w:t xml:space="preserve">Bargaining Power of </w:t>
          </w:r>
          <w:r w:rsidRPr="00486AB3">
            <w:rPr>
              <w:sz w:val="28"/>
              <w:szCs w:val="28"/>
              <w:u w:val="single"/>
            </w:rPr>
            <w:t>Customers</w:t>
          </w:r>
        </w:p>
        <w:p w14:paraId="3CDE7B21" w14:textId="43820A15" w:rsidR="00243833" w:rsidRPr="00243833" w:rsidRDefault="00075A51" w:rsidP="00117386">
          <w:pPr>
            <w:spacing w:after="200" w:line="480" w:lineRule="auto"/>
            <w:rPr>
              <w:sz w:val="24"/>
              <w:szCs w:val="24"/>
            </w:rPr>
          </w:pPr>
          <w:r>
            <w:rPr>
              <w:sz w:val="24"/>
              <w:szCs w:val="24"/>
            </w:rPr>
            <w:t xml:space="preserve">Connor’s Customers </w:t>
          </w:r>
          <w:r w:rsidR="00C97FBF">
            <w:rPr>
              <w:sz w:val="24"/>
              <w:szCs w:val="24"/>
            </w:rPr>
            <w:t>are</w:t>
          </w:r>
          <w:r w:rsidR="00E177AD">
            <w:rPr>
              <w:sz w:val="24"/>
              <w:szCs w:val="24"/>
            </w:rPr>
            <w:t xml:space="preserve"> willing to pay f</w:t>
          </w:r>
          <w:r w:rsidR="00944886">
            <w:rPr>
              <w:sz w:val="24"/>
              <w:szCs w:val="24"/>
            </w:rPr>
            <w:t xml:space="preserve">or its premium price. </w:t>
          </w:r>
          <w:r w:rsidR="00FB3AF9">
            <w:rPr>
              <w:sz w:val="24"/>
              <w:szCs w:val="24"/>
            </w:rPr>
            <w:t xml:space="preserve"> </w:t>
          </w:r>
          <w:r w:rsidR="006208C8">
            <w:rPr>
              <w:sz w:val="24"/>
              <w:szCs w:val="24"/>
            </w:rPr>
            <w:t xml:space="preserve">Customers </w:t>
          </w:r>
          <w:r w:rsidR="00FC59BE">
            <w:rPr>
              <w:sz w:val="24"/>
              <w:szCs w:val="24"/>
            </w:rPr>
            <w:t xml:space="preserve">understand what they are getting from Connor metal. </w:t>
          </w:r>
          <w:r w:rsidR="003212CA">
            <w:rPr>
              <w:sz w:val="24"/>
              <w:szCs w:val="24"/>
            </w:rPr>
            <w:t xml:space="preserve">If the customers are not happy with the products or </w:t>
          </w:r>
          <w:r w:rsidR="00A90F2D">
            <w:rPr>
              <w:sz w:val="24"/>
              <w:szCs w:val="24"/>
            </w:rPr>
            <w:t>services,</w:t>
          </w:r>
          <w:r w:rsidR="004D7C7D">
            <w:rPr>
              <w:sz w:val="24"/>
              <w:szCs w:val="24"/>
            </w:rPr>
            <w:t xml:space="preserve"> it would hard to find better service or products</w:t>
          </w:r>
          <w:r w:rsidR="00AB6CD7">
            <w:rPr>
              <w:sz w:val="24"/>
              <w:szCs w:val="24"/>
            </w:rPr>
            <w:t>. Con</w:t>
          </w:r>
          <w:r w:rsidR="00BC53A4">
            <w:rPr>
              <w:sz w:val="24"/>
              <w:szCs w:val="24"/>
            </w:rPr>
            <w:t xml:space="preserve">nor’s Customers still hiring them despite its higher prices. </w:t>
          </w:r>
          <w:r w:rsidR="002D5802" w:rsidRPr="002D5802">
            <w:rPr>
              <w:i/>
              <w:iCs/>
              <w:sz w:val="24"/>
              <w:szCs w:val="24"/>
            </w:rPr>
            <w:t>Low</w:t>
          </w:r>
          <w:r w:rsidR="002D5802">
            <w:rPr>
              <w:sz w:val="24"/>
              <w:szCs w:val="24"/>
            </w:rPr>
            <w:t>.</w:t>
          </w:r>
        </w:p>
        <w:p w14:paraId="76B38B19" w14:textId="61808DF1" w:rsidR="005C2E8B" w:rsidRDefault="005C2E8B" w:rsidP="00117386">
          <w:pPr>
            <w:spacing w:after="200" w:line="480" w:lineRule="auto"/>
            <w:rPr>
              <w:sz w:val="28"/>
              <w:szCs w:val="28"/>
              <w:u w:val="single"/>
            </w:rPr>
          </w:pPr>
          <w:r w:rsidRPr="00486AB3">
            <w:rPr>
              <w:sz w:val="28"/>
              <w:szCs w:val="28"/>
              <w:u w:val="single"/>
            </w:rPr>
            <w:t>T</w:t>
          </w:r>
          <w:r w:rsidR="00D45A61">
            <w:rPr>
              <w:sz w:val="28"/>
              <w:szCs w:val="28"/>
              <w:u w:val="single"/>
            </w:rPr>
            <w:t>he t</w:t>
          </w:r>
          <w:r w:rsidRPr="00486AB3">
            <w:rPr>
              <w:sz w:val="28"/>
              <w:szCs w:val="28"/>
              <w:u w:val="single"/>
            </w:rPr>
            <w:t>hreat of New Entrants</w:t>
          </w:r>
        </w:p>
        <w:p w14:paraId="3C4ECC41" w14:textId="6D34D45B" w:rsidR="004D7C7D" w:rsidRPr="00C133B7" w:rsidRDefault="00C133B7" w:rsidP="00117386">
          <w:pPr>
            <w:spacing w:after="200" w:line="480" w:lineRule="auto"/>
            <w:rPr>
              <w:sz w:val="32"/>
              <w:szCs w:val="32"/>
            </w:rPr>
          </w:pPr>
          <w:r>
            <w:rPr>
              <w:sz w:val="24"/>
              <w:szCs w:val="24"/>
            </w:rPr>
            <w:t>T</w:t>
          </w:r>
          <w:r w:rsidRPr="00C133B7">
            <w:rPr>
              <w:sz w:val="24"/>
              <w:szCs w:val="24"/>
            </w:rPr>
            <w:t>he threat of new entrants was high for Connor</w:t>
          </w:r>
          <w:r w:rsidR="00C41B65">
            <w:rPr>
              <w:sz w:val="24"/>
              <w:szCs w:val="24"/>
            </w:rPr>
            <w:t xml:space="preserve"> metal</w:t>
          </w:r>
          <w:r w:rsidRPr="00C133B7">
            <w:rPr>
              <w:sz w:val="24"/>
              <w:szCs w:val="24"/>
            </w:rPr>
            <w:t xml:space="preserve">. Offshore firms with lower cost structures and superior products were entering the market </w:t>
          </w:r>
          <w:r w:rsidR="00D45A61">
            <w:rPr>
              <w:sz w:val="24"/>
              <w:szCs w:val="24"/>
            </w:rPr>
            <w:t>by</w:t>
          </w:r>
          <w:r w:rsidRPr="00C133B7">
            <w:rPr>
              <w:sz w:val="24"/>
              <w:szCs w:val="24"/>
            </w:rPr>
            <w:t xml:space="preserve"> purchasing large, proven U.S. companies.</w:t>
          </w:r>
          <w:r w:rsidR="00465FCC">
            <w:rPr>
              <w:sz w:val="24"/>
              <w:szCs w:val="24"/>
            </w:rPr>
            <w:t xml:space="preserve"> Sloss felt Connor </w:t>
          </w:r>
          <w:r w:rsidR="00A90F2D">
            <w:rPr>
              <w:sz w:val="24"/>
              <w:szCs w:val="24"/>
            </w:rPr>
            <w:t>won’t</w:t>
          </w:r>
          <w:r w:rsidR="00465FCC">
            <w:rPr>
              <w:sz w:val="24"/>
              <w:szCs w:val="24"/>
            </w:rPr>
            <w:t xml:space="preserve"> survive if not change</w:t>
          </w:r>
          <w:r w:rsidR="001B4968">
            <w:rPr>
              <w:sz w:val="24"/>
              <w:szCs w:val="24"/>
            </w:rPr>
            <w:t xml:space="preserve">s, he made drastic changes to help Connor </w:t>
          </w:r>
          <w:r w:rsidR="003C662A">
            <w:rPr>
              <w:sz w:val="24"/>
              <w:szCs w:val="24"/>
            </w:rPr>
            <w:t xml:space="preserve">stay on top and </w:t>
          </w:r>
          <w:r w:rsidR="00337A7A">
            <w:rPr>
              <w:sz w:val="24"/>
              <w:szCs w:val="24"/>
            </w:rPr>
            <w:t xml:space="preserve">prevent the new entrants from competing. </w:t>
          </w:r>
          <w:r w:rsidR="00337A7A" w:rsidRPr="00337A7A">
            <w:rPr>
              <w:i/>
              <w:iCs/>
              <w:sz w:val="24"/>
              <w:szCs w:val="24"/>
            </w:rPr>
            <w:t>High</w:t>
          </w:r>
        </w:p>
        <w:p w14:paraId="077AC149" w14:textId="0A0C39BF" w:rsidR="005C2E8B" w:rsidRDefault="005C2E8B" w:rsidP="00117386">
          <w:pPr>
            <w:spacing w:after="200" w:line="480" w:lineRule="auto"/>
            <w:rPr>
              <w:sz w:val="28"/>
              <w:szCs w:val="28"/>
              <w:u w:val="single"/>
            </w:rPr>
          </w:pPr>
          <w:r w:rsidRPr="00486AB3">
            <w:rPr>
              <w:sz w:val="28"/>
              <w:szCs w:val="28"/>
              <w:u w:val="single"/>
            </w:rPr>
            <w:t>Threat of Substitutes</w:t>
          </w:r>
        </w:p>
        <w:p w14:paraId="12101979" w14:textId="520503F3" w:rsidR="00874FC0" w:rsidRPr="00874FC0" w:rsidRDefault="00874FC0" w:rsidP="00117386">
          <w:pPr>
            <w:spacing w:after="200" w:line="480" w:lineRule="auto"/>
            <w:rPr>
              <w:sz w:val="24"/>
              <w:szCs w:val="24"/>
            </w:rPr>
          </w:pPr>
          <w:r w:rsidRPr="00874FC0">
            <w:rPr>
              <w:sz w:val="24"/>
              <w:szCs w:val="24"/>
            </w:rPr>
            <w:t>C</w:t>
          </w:r>
          <w:r>
            <w:rPr>
              <w:sz w:val="24"/>
              <w:szCs w:val="24"/>
            </w:rPr>
            <w:t xml:space="preserve">onnor metals pride itself </w:t>
          </w:r>
          <w:r w:rsidR="00D45A61">
            <w:rPr>
              <w:sz w:val="24"/>
              <w:szCs w:val="24"/>
            </w:rPr>
            <w:t>o</w:t>
          </w:r>
          <w:r>
            <w:rPr>
              <w:sz w:val="24"/>
              <w:szCs w:val="24"/>
            </w:rPr>
            <w:t xml:space="preserve">n its </w:t>
          </w:r>
          <w:r w:rsidR="00C63A5F">
            <w:rPr>
              <w:sz w:val="24"/>
              <w:szCs w:val="24"/>
            </w:rPr>
            <w:t>product quality and services. In an industry w</w:t>
          </w:r>
          <w:r w:rsidR="00D45A61">
            <w:rPr>
              <w:sz w:val="24"/>
              <w:szCs w:val="24"/>
            </w:rPr>
            <w:t>h</w:t>
          </w:r>
          <w:r w:rsidR="00C63A5F">
            <w:rPr>
              <w:sz w:val="24"/>
              <w:szCs w:val="24"/>
            </w:rPr>
            <w:t xml:space="preserve">ere </w:t>
          </w:r>
          <w:r w:rsidR="00405272">
            <w:rPr>
              <w:sz w:val="24"/>
              <w:szCs w:val="24"/>
            </w:rPr>
            <w:t xml:space="preserve">the </w:t>
          </w:r>
          <w:r w:rsidR="008B1F07">
            <w:rPr>
              <w:sz w:val="24"/>
              <w:szCs w:val="24"/>
            </w:rPr>
            <w:t xml:space="preserve">quality and service </w:t>
          </w:r>
          <w:r w:rsidR="00405272">
            <w:rPr>
              <w:sz w:val="24"/>
              <w:szCs w:val="24"/>
            </w:rPr>
            <w:t>are</w:t>
          </w:r>
          <w:r w:rsidR="008B1F07">
            <w:rPr>
              <w:sz w:val="24"/>
              <w:szCs w:val="24"/>
            </w:rPr>
            <w:t xml:space="preserve"> notoriously poor, Connor has a low threat of substitutes. </w:t>
          </w:r>
          <w:r w:rsidR="007F7A65" w:rsidRPr="007F7A65">
            <w:rPr>
              <w:i/>
              <w:iCs/>
              <w:sz w:val="24"/>
              <w:szCs w:val="24"/>
            </w:rPr>
            <w:t>low</w:t>
          </w:r>
        </w:p>
        <w:p w14:paraId="52C6BB24" w14:textId="77777777" w:rsidR="00511F12" w:rsidRDefault="00511F12" w:rsidP="00117386">
          <w:pPr>
            <w:spacing w:after="200" w:line="480" w:lineRule="auto"/>
            <w:rPr>
              <w:sz w:val="28"/>
              <w:szCs w:val="28"/>
              <w:u w:val="single"/>
            </w:rPr>
          </w:pPr>
        </w:p>
        <w:p w14:paraId="79E293D0" w14:textId="2D063915" w:rsidR="005C2E8B" w:rsidRDefault="005C2E8B" w:rsidP="00117386">
          <w:pPr>
            <w:spacing w:after="200" w:line="480" w:lineRule="auto"/>
            <w:rPr>
              <w:sz w:val="28"/>
              <w:szCs w:val="28"/>
              <w:u w:val="single"/>
            </w:rPr>
          </w:pPr>
          <w:r w:rsidRPr="00486AB3">
            <w:rPr>
              <w:sz w:val="28"/>
              <w:szCs w:val="28"/>
              <w:u w:val="single"/>
            </w:rPr>
            <w:lastRenderedPageBreak/>
            <w:t>Competitive rivalry</w:t>
          </w:r>
        </w:p>
        <w:p w14:paraId="57FE4A5B" w14:textId="25755A38" w:rsidR="00405272" w:rsidRPr="0065617E" w:rsidRDefault="0065617E" w:rsidP="00117386">
          <w:pPr>
            <w:spacing w:after="200" w:line="480" w:lineRule="auto"/>
            <w:rPr>
              <w:rFonts w:cstheme="minorHAnsi"/>
              <w:sz w:val="40"/>
              <w:szCs w:val="40"/>
              <w:u w:val="single"/>
            </w:rPr>
          </w:pPr>
          <w:r w:rsidRPr="00314634">
            <w:rPr>
              <w:rFonts w:cstheme="minorHAnsi"/>
              <w:color w:val="000000"/>
              <w:sz w:val="24"/>
              <w:szCs w:val="24"/>
            </w:rPr>
            <w:t xml:space="preserve">The </w:t>
          </w:r>
          <w:r w:rsidR="00511F12" w:rsidRPr="00314634">
            <w:rPr>
              <w:rFonts w:cstheme="minorHAnsi"/>
              <w:color w:val="000000"/>
              <w:sz w:val="24"/>
              <w:szCs w:val="24"/>
            </w:rPr>
            <w:t>competitive rivalry</w:t>
          </w:r>
          <w:r w:rsidRPr="00314634">
            <w:rPr>
              <w:rFonts w:cstheme="minorHAnsi"/>
              <w:color w:val="000000"/>
              <w:sz w:val="24"/>
              <w:szCs w:val="24"/>
            </w:rPr>
            <w:t xml:space="preserve"> will be high because of new competitors coming into the market trying to </w:t>
          </w:r>
          <w:r w:rsidR="00511F12" w:rsidRPr="00314634">
            <w:rPr>
              <w:rFonts w:cstheme="minorHAnsi"/>
              <w:color w:val="000000"/>
              <w:sz w:val="24"/>
              <w:szCs w:val="24"/>
            </w:rPr>
            <w:t>compete against</w:t>
          </w:r>
          <w:r w:rsidRPr="00314634">
            <w:rPr>
              <w:rFonts w:cstheme="minorHAnsi"/>
              <w:color w:val="000000"/>
              <w:sz w:val="24"/>
              <w:szCs w:val="24"/>
            </w:rPr>
            <w:t xml:space="preserve"> the company at a lower price.</w:t>
          </w:r>
          <w:r w:rsidR="000E37AF" w:rsidRPr="00314634">
            <w:rPr>
              <w:rFonts w:cstheme="minorHAnsi"/>
              <w:color w:val="000000"/>
              <w:sz w:val="24"/>
              <w:szCs w:val="24"/>
            </w:rPr>
            <w:t xml:space="preserve"> Connor</w:t>
          </w:r>
          <w:r w:rsidR="00314634">
            <w:rPr>
              <w:rFonts w:cstheme="minorHAnsi"/>
              <w:color w:val="000000"/>
              <w:sz w:val="24"/>
              <w:szCs w:val="24"/>
            </w:rPr>
            <w:t>’s</w:t>
          </w:r>
          <w:r w:rsidR="000E37AF" w:rsidRPr="00314634">
            <w:rPr>
              <w:rFonts w:cstheme="minorHAnsi"/>
              <w:color w:val="000000"/>
              <w:sz w:val="24"/>
              <w:szCs w:val="24"/>
            </w:rPr>
            <w:t xml:space="preserve"> </w:t>
          </w:r>
          <w:r w:rsidR="007D6F93" w:rsidRPr="00314634">
            <w:rPr>
              <w:rFonts w:cstheme="minorHAnsi"/>
              <w:color w:val="000000"/>
              <w:sz w:val="24"/>
              <w:szCs w:val="24"/>
            </w:rPr>
            <w:t>competition</w:t>
          </w:r>
          <w:r w:rsidR="00E75A5B" w:rsidRPr="00314634">
            <w:rPr>
              <w:rFonts w:cstheme="minorHAnsi"/>
              <w:color w:val="000000"/>
              <w:sz w:val="24"/>
              <w:szCs w:val="24"/>
            </w:rPr>
            <w:t xml:space="preserve"> comprised 600 to 700 </w:t>
          </w:r>
          <w:r w:rsidR="00C6676B" w:rsidRPr="00314634">
            <w:rPr>
              <w:rFonts w:cstheme="minorHAnsi"/>
              <w:color w:val="000000"/>
              <w:sz w:val="24"/>
              <w:szCs w:val="24"/>
            </w:rPr>
            <w:t>primarily</w:t>
          </w:r>
          <w:r w:rsidR="00E75A5B" w:rsidRPr="00314634">
            <w:rPr>
              <w:rFonts w:cstheme="minorHAnsi"/>
              <w:color w:val="000000"/>
              <w:sz w:val="24"/>
              <w:szCs w:val="24"/>
            </w:rPr>
            <w:t xml:space="preserve"> owner-operated job shop</w:t>
          </w:r>
          <w:r w:rsidR="00C6676B" w:rsidRPr="00314634">
            <w:rPr>
              <w:rFonts w:cstheme="minorHAnsi"/>
              <w:color w:val="000000"/>
              <w:sz w:val="24"/>
              <w:szCs w:val="24"/>
            </w:rPr>
            <w:t>s. The industry is stacked, customer</w:t>
          </w:r>
          <w:r w:rsidR="00D45A61">
            <w:rPr>
              <w:rFonts w:cstheme="minorHAnsi"/>
              <w:color w:val="000000"/>
              <w:sz w:val="24"/>
              <w:szCs w:val="24"/>
            </w:rPr>
            <w:t>s</w:t>
          </w:r>
          <w:r w:rsidR="00C6676B" w:rsidRPr="00314634">
            <w:rPr>
              <w:rFonts w:cstheme="minorHAnsi"/>
              <w:color w:val="000000"/>
              <w:sz w:val="24"/>
              <w:szCs w:val="24"/>
            </w:rPr>
            <w:t xml:space="preserve"> also chose their </w:t>
          </w:r>
          <w:r w:rsidR="00900649" w:rsidRPr="00314634">
            <w:rPr>
              <w:rFonts w:cstheme="minorHAnsi"/>
              <w:color w:val="000000"/>
              <w:sz w:val="24"/>
              <w:szCs w:val="24"/>
            </w:rPr>
            <w:t>supplier-based</w:t>
          </w:r>
          <w:r w:rsidR="00C6676B" w:rsidRPr="00314634">
            <w:rPr>
              <w:rFonts w:cstheme="minorHAnsi"/>
              <w:color w:val="000000"/>
              <w:sz w:val="24"/>
              <w:szCs w:val="24"/>
            </w:rPr>
            <w:t xml:space="preserve"> </w:t>
          </w:r>
          <w:r w:rsidR="00900649" w:rsidRPr="00314634">
            <w:rPr>
              <w:rFonts w:cstheme="minorHAnsi"/>
              <w:color w:val="000000"/>
              <w:sz w:val="24"/>
              <w:szCs w:val="24"/>
            </w:rPr>
            <w:t xml:space="preserve">price. </w:t>
          </w:r>
          <w:r w:rsidR="00900649" w:rsidRPr="00314634">
            <w:rPr>
              <w:rFonts w:cstheme="minorHAnsi"/>
              <w:i/>
              <w:iCs/>
              <w:color w:val="000000"/>
              <w:sz w:val="24"/>
              <w:szCs w:val="24"/>
            </w:rPr>
            <w:t>High</w:t>
          </w:r>
        </w:p>
        <w:p w14:paraId="58B5BCF2" w14:textId="200AB91E" w:rsidR="005C2E8B" w:rsidRPr="009E0A66" w:rsidRDefault="001C1946" w:rsidP="004C2ADC">
          <w:pPr>
            <w:spacing w:after="200" w:line="480" w:lineRule="auto"/>
            <w:rPr>
              <w:rFonts w:asciiTheme="majorHAnsi" w:hAnsiTheme="majorHAnsi"/>
              <w:b/>
              <w:bCs/>
              <w:color w:val="03ABAB" w:themeColor="text2" w:themeTint="BF"/>
              <w:sz w:val="36"/>
              <w:szCs w:val="36"/>
            </w:rPr>
          </w:pPr>
          <w:r w:rsidRPr="009E0A66">
            <w:rPr>
              <w:rFonts w:asciiTheme="majorHAnsi" w:hAnsiTheme="majorHAnsi"/>
              <w:b/>
              <w:bCs/>
              <w:color w:val="03ABAB" w:themeColor="text2" w:themeTint="BF"/>
              <w:sz w:val="36"/>
              <w:szCs w:val="36"/>
            </w:rPr>
            <w:t>Stakeholders</w:t>
          </w:r>
        </w:p>
        <w:p w14:paraId="31A2FB7A" w14:textId="1056E852" w:rsidR="00900649" w:rsidRDefault="001C1946" w:rsidP="004C2ADC">
          <w:pPr>
            <w:spacing w:after="200" w:line="480" w:lineRule="auto"/>
            <w:rPr>
              <w:sz w:val="28"/>
              <w:szCs w:val="28"/>
              <w:u w:val="single"/>
            </w:rPr>
          </w:pPr>
          <w:r w:rsidRPr="00E65057">
            <w:rPr>
              <w:sz w:val="28"/>
              <w:szCs w:val="28"/>
              <w:u w:val="single"/>
            </w:rPr>
            <w:t>Employees</w:t>
          </w:r>
        </w:p>
        <w:p w14:paraId="711B44F6" w14:textId="5705D897" w:rsidR="00E65057" w:rsidRPr="007B0794" w:rsidRDefault="007B0794" w:rsidP="004C2ADC">
          <w:pPr>
            <w:spacing w:after="200" w:line="480" w:lineRule="auto"/>
            <w:rPr>
              <w:sz w:val="24"/>
              <w:szCs w:val="24"/>
            </w:rPr>
          </w:pPr>
          <w:r w:rsidRPr="007B0794">
            <w:rPr>
              <w:sz w:val="24"/>
              <w:szCs w:val="24"/>
            </w:rPr>
            <w:t xml:space="preserve">Sloss </w:t>
          </w:r>
          <w:r>
            <w:rPr>
              <w:sz w:val="24"/>
              <w:szCs w:val="24"/>
            </w:rPr>
            <w:t xml:space="preserve">valued </w:t>
          </w:r>
          <w:r w:rsidR="00087368">
            <w:rPr>
              <w:sz w:val="24"/>
              <w:szCs w:val="24"/>
            </w:rPr>
            <w:t xml:space="preserve">motivating his employees. </w:t>
          </w:r>
          <w:r w:rsidR="004F3463">
            <w:rPr>
              <w:sz w:val="24"/>
              <w:szCs w:val="24"/>
            </w:rPr>
            <w:t xml:space="preserve">The Los Angeles Experiment </w:t>
          </w:r>
          <w:r w:rsidR="00C56356">
            <w:rPr>
              <w:sz w:val="24"/>
              <w:szCs w:val="24"/>
            </w:rPr>
            <w:t xml:space="preserve">shows how the employees in different divisions reacted to the new technology system. </w:t>
          </w:r>
        </w:p>
        <w:p w14:paraId="785437AB" w14:textId="1BF0D616" w:rsidR="001C1946" w:rsidRDefault="001C1946" w:rsidP="004C2ADC">
          <w:pPr>
            <w:spacing w:after="200" w:line="480" w:lineRule="auto"/>
            <w:rPr>
              <w:sz w:val="28"/>
              <w:szCs w:val="28"/>
              <w:u w:val="single"/>
            </w:rPr>
          </w:pPr>
          <w:r w:rsidRPr="00E65057">
            <w:rPr>
              <w:sz w:val="28"/>
              <w:szCs w:val="28"/>
              <w:u w:val="single"/>
            </w:rPr>
            <w:t>Bob Sloss</w:t>
          </w:r>
        </w:p>
        <w:p w14:paraId="0151BB39" w14:textId="1ACDB0C1" w:rsidR="00D95160" w:rsidRPr="00D95160" w:rsidRDefault="00D95160" w:rsidP="00D63200">
          <w:pPr>
            <w:spacing w:after="200" w:line="480" w:lineRule="auto"/>
            <w:rPr>
              <w:sz w:val="24"/>
              <w:szCs w:val="24"/>
            </w:rPr>
          </w:pPr>
          <w:r>
            <w:rPr>
              <w:sz w:val="24"/>
              <w:szCs w:val="24"/>
            </w:rPr>
            <w:t>Slos</w:t>
          </w:r>
          <w:r w:rsidR="00D45A61">
            <w:rPr>
              <w:sz w:val="24"/>
              <w:szCs w:val="24"/>
            </w:rPr>
            <w:t>s'</w:t>
          </w:r>
          <w:r>
            <w:rPr>
              <w:sz w:val="24"/>
              <w:szCs w:val="24"/>
            </w:rPr>
            <w:t>s hiring</w:t>
          </w:r>
          <w:r w:rsidR="00D15B49">
            <w:rPr>
              <w:sz w:val="24"/>
              <w:szCs w:val="24"/>
            </w:rPr>
            <w:t xml:space="preserve"> as president of Connor formed Metal Products </w:t>
          </w:r>
          <w:r>
            <w:rPr>
              <w:sz w:val="24"/>
              <w:szCs w:val="24"/>
            </w:rPr>
            <w:t xml:space="preserve">was </w:t>
          </w:r>
          <w:r w:rsidR="00D45A61">
            <w:rPr>
              <w:sz w:val="24"/>
              <w:szCs w:val="24"/>
            </w:rPr>
            <w:t xml:space="preserve">a </w:t>
          </w:r>
          <w:r w:rsidR="001F5D42">
            <w:rPr>
              <w:sz w:val="24"/>
              <w:szCs w:val="24"/>
            </w:rPr>
            <w:t>revolution</w:t>
          </w:r>
          <w:r w:rsidR="00491498">
            <w:rPr>
              <w:sz w:val="24"/>
              <w:szCs w:val="24"/>
            </w:rPr>
            <w:t>. Sloss changed Connor</w:t>
          </w:r>
          <w:r w:rsidR="00A842D5">
            <w:rPr>
              <w:sz w:val="24"/>
              <w:szCs w:val="24"/>
            </w:rPr>
            <w:t xml:space="preserve">’s organizational </w:t>
          </w:r>
          <w:r w:rsidR="001F5D42">
            <w:rPr>
              <w:sz w:val="24"/>
              <w:szCs w:val="24"/>
            </w:rPr>
            <w:t>structure</w:t>
          </w:r>
          <w:r w:rsidR="00A842D5">
            <w:rPr>
              <w:sz w:val="24"/>
              <w:szCs w:val="24"/>
            </w:rPr>
            <w:t>,</w:t>
          </w:r>
          <w:r w:rsidR="00B50891">
            <w:rPr>
              <w:sz w:val="24"/>
              <w:szCs w:val="24"/>
            </w:rPr>
            <w:t xml:space="preserve"> identity,</w:t>
          </w:r>
          <w:r w:rsidR="001F5D42">
            <w:rPr>
              <w:sz w:val="24"/>
              <w:szCs w:val="24"/>
            </w:rPr>
            <w:t xml:space="preserve"> public</w:t>
          </w:r>
          <w:r w:rsidR="00B50891">
            <w:rPr>
              <w:sz w:val="24"/>
              <w:szCs w:val="24"/>
            </w:rPr>
            <w:t xml:space="preserve"> image, </w:t>
          </w:r>
          <w:r w:rsidR="00FA7CFB">
            <w:rPr>
              <w:sz w:val="24"/>
              <w:szCs w:val="24"/>
            </w:rPr>
            <w:t>control system, cu</w:t>
          </w:r>
          <w:r w:rsidR="005E5647">
            <w:rPr>
              <w:sz w:val="24"/>
              <w:szCs w:val="24"/>
            </w:rPr>
            <w:t>lture</w:t>
          </w:r>
          <w:r w:rsidR="00D45A61">
            <w:rPr>
              <w:sz w:val="24"/>
              <w:szCs w:val="24"/>
            </w:rPr>
            <w:t>,</w:t>
          </w:r>
          <w:r w:rsidR="00FA7CFB">
            <w:rPr>
              <w:sz w:val="24"/>
              <w:szCs w:val="24"/>
            </w:rPr>
            <w:t xml:space="preserve"> and </w:t>
          </w:r>
          <w:r w:rsidR="005E5647">
            <w:rPr>
              <w:sz w:val="24"/>
              <w:szCs w:val="24"/>
            </w:rPr>
            <w:t xml:space="preserve">information management. </w:t>
          </w:r>
          <w:r w:rsidR="00077ABB">
            <w:rPr>
              <w:sz w:val="24"/>
              <w:szCs w:val="24"/>
            </w:rPr>
            <w:t>Sloss ‘biggest</w:t>
          </w:r>
          <w:r w:rsidR="005837D0">
            <w:rPr>
              <w:sz w:val="24"/>
              <w:szCs w:val="24"/>
            </w:rPr>
            <w:t xml:space="preserve"> </w:t>
          </w:r>
          <w:r w:rsidR="00D63200">
            <w:rPr>
              <w:sz w:val="24"/>
              <w:szCs w:val="24"/>
            </w:rPr>
            <w:t xml:space="preserve">responsibility is </w:t>
          </w:r>
          <w:r w:rsidR="00D63200" w:rsidRPr="00D63200">
            <w:rPr>
              <w:sz w:val="24"/>
              <w:szCs w:val="24"/>
            </w:rPr>
            <w:t>implementing a new system throughout</w:t>
          </w:r>
          <w:r w:rsidR="00D63200">
            <w:rPr>
              <w:sz w:val="24"/>
              <w:szCs w:val="24"/>
            </w:rPr>
            <w:t xml:space="preserve"> </w:t>
          </w:r>
          <w:r w:rsidR="00D63200" w:rsidRPr="00D63200">
            <w:rPr>
              <w:sz w:val="24"/>
              <w:szCs w:val="24"/>
            </w:rPr>
            <w:t>all of Connor’s divisions is necessary or not.</w:t>
          </w:r>
        </w:p>
        <w:p w14:paraId="0CF22F5F" w14:textId="387E737D" w:rsidR="001C1946" w:rsidRDefault="001C1946" w:rsidP="004C2ADC">
          <w:pPr>
            <w:spacing w:after="200" w:line="480" w:lineRule="auto"/>
            <w:rPr>
              <w:sz w:val="28"/>
              <w:szCs w:val="28"/>
              <w:u w:val="single"/>
            </w:rPr>
          </w:pPr>
          <w:r w:rsidRPr="00E65057">
            <w:rPr>
              <w:sz w:val="28"/>
              <w:szCs w:val="28"/>
              <w:u w:val="single"/>
            </w:rPr>
            <w:t>Customers</w:t>
          </w:r>
        </w:p>
        <w:p w14:paraId="66214D7C" w14:textId="618434E6" w:rsidR="00D63200" w:rsidRPr="00286A0B" w:rsidRDefault="00286A0B" w:rsidP="00FD6CEC">
          <w:pPr>
            <w:spacing w:after="200" w:line="480" w:lineRule="auto"/>
            <w:rPr>
              <w:sz w:val="24"/>
              <w:szCs w:val="24"/>
            </w:rPr>
          </w:pPr>
          <w:r w:rsidRPr="00286A0B">
            <w:rPr>
              <w:sz w:val="24"/>
              <w:szCs w:val="24"/>
            </w:rPr>
            <w:t xml:space="preserve">Connor’s Customers </w:t>
          </w:r>
          <w:r w:rsidR="001E212B">
            <w:rPr>
              <w:sz w:val="24"/>
              <w:szCs w:val="24"/>
            </w:rPr>
            <w:t xml:space="preserve">will impact </w:t>
          </w:r>
          <w:r w:rsidR="00D45A61">
            <w:rPr>
              <w:sz w:val="24"/>
              <w:szCs w:val="24"/>
            </w:rPr>
            <w:t>by</w:t>
          </w:r>
          <w:r w:rsidR="001E212B">
            <w:rPr>
              <w:sz w:val="24"/>
              <w:szCs w:val="24"/>
            </w:rPr>
            <w:t xml:space="preserve"> </w:t>
          </w:r>
          <w:r w:rsidR="00F20E09">
            <w:rPr>
              <w:sz w:val="24"/>
              <w:szCs w:val="24"/>
            </w:rPr>
            <w:t xml:space="preserve">Connor’s new technology system. </w:t>
          </w:r>
          <w:r w:rsidR="00FD6CEC" w:rsidRPr="00FD6CEC">
            <w:rPr>
              <w:sz w:val="24"/>
              <w:szCs w:val="24"/>
            </w:rPr>
            <w:t>Connor’s</w:t>
          </w:r>
          <w:r w:rsidR="00FD6CEC">
            <w:rPr>
              <w:sz w:val="24"/>
              <w:szCs w:val="24"/>
            </w:rPr>
            <w:t xml:space="preserve"> Customer at the </w:t>
          </w:r>
          <w:r w:rsidR="00FD6CEC" w:rsidRPr="00FD6CEC">
            <w:rPr>
              <w:sz w:val="24"/>
              <w:szCs w:val="24"/>
            </w:rPr>
            <w:t>Los Angeles plant rea</w:t>
          </w:r>
          <w:r w:rsidR="00FD6CEC">
            <w:rPr>
              <w:sz w:val="24"/>
              <w:szCs w:val="24"/>
            </w:rPr>
            <w:t>ped</w:t>
          </w:r>
          <w:r w:rsidR="00FD6CEC" w:rsidRPr="00FD6CEC">
            <w:rPr>
              <w:sz w:val="24"/>
              <w:szCs w:val="24"/>
            </w:rPr>
            <w:t xml:space="preserve"> the benefits of the new</w:t>
          </w:r>
          <w:r w:rsidR="00FD6CEC">
            <w:rPr>
              <w:sz w:val="24"/>
              <w:szCs w:val="24"/>
            </w:rPr>
            <w:t xml:space="preserve"> </w:t>
          </w:r>
          <w:r w:rsidR="00FD6CEC" w:rsidRPr="00FD6CEC">
            <w:rPr>
              <w:sz w:val="24"/>
              <w:szCs w:val="24"/>
            </w:rPr>
            <w:t>system. Customer service and quality ratings rose to unprecedented levels</w:t>
          </w:r>
          <w:r w:rsidR="00FD6CEC">
            <w:rPr>
              <w:sz w:val="24"/>
              <w:szCs w:val="24"/>
            </w:rPr>
            <w:t xml:space="preserve">. </w:t>
          </w:r>
        </w:p>
        <w:p w14:paraId="654F2BDB" w14:textId="77777777" w:rsidR="00B43C1F" w:rsidRDefault="00B43C1F" w:rsidP="004C2ADC">
          <w:pPr>
            <w:spacing w:after="200" w:line="480" w:lineRule="auto"/>
            <w:rPr>
              <w:sz w:val="28"/>
              <w:szCs w:val="28"/>
              <w:u w:val="single"/>
            </w:rPr>
          </w:pPr>
        </w:p>
        <w:p w14:paraId="1279AB94" w14:textId="6A62A48A" w:rsidR="00117386" w:rsidRDefault="00117386" w:rsidP="004C2ADC">
          <w:pPr>
            <w:spacing w:after="200" w:line="480" w:lineRule="auto"/>
            <w:rPr>
              <w:sz w:val="28"/>
              <w:szCs w:val="28"/>
              <w:u w:val="single"/>
            </w:rPr>
          </w:pPr>
          <w:r w:rsidRPr="00E65057">
            <w:rPr>
              <w:sz w:val="28"/>
              <w:szCs w:val="28"/>
              <w:u w:val="single"/>
            </w:rPr>
            <w:lastRenderedPageBreak/>
            <w:t>Division managers</w:t>
          </w:r>
        </w:p>
        <w:p w14:paraId="7471FB8A" w14:textId="7BF2CDC9" w:rsidR="00DE3985" w:rsidRPr="004C3B2D" w:rsidRDefault="004C3B2D" w:rsidP="004C2ADC">
          <w:pPr>
            <w:spacing w:after="200" w:line="480" w:lineRule="auto"/>
            <w:rPr>
              <w:sz w:val="24"/>
              <w:szCs w:val="24"/>
            </w:rPr>
          </w:pPr>
          <w:r w:rsidRPr="004C3B2D">
            <w:rPr>
              <w:sz w:val="24"/>
              <w:szCs w:val="24"/>
            </w:rPr>
            <w:t>Sloss</w:t>
          </w:r>
          <w:r>
            <w:rPr>
              <w:sz w:val="24"/>
              <w:szCs w:val="24"/>
            </w:rPr>
            <w:t xml:space="preserve"> est</w:t>
          </w:r>
          <w:r w:rsidR="00A138C5">
            <w:rPr>
              <w:sz w:val="24"/>
              <w:szCs w:val="24"/>
            </w:rPr>
            <w:t>ablished a “hands</w:t>
          </w:r>
          <w:r w:rsidR="00D45A61">
            <w:rPr>
              <w:sz w:val="24"/>
              <w:szCs w:val="24"/>
            </w:rPr>
            <w:t>-</w:t>
          </w:r>
          <w:r w:rsidR="00A138C5">
            <w:rPr>
              <w:sz w:val="24"/>
              <w:szCs w:val="24"/>
            </w:rPr>
            <w:t>off” approach to overseeing the business</w:t>
          </w:r>
          <w:r w:rsidR="00DE5B6F">
            <w:rPr>
              <w:sz w:val="24"/>
              <w:szCs w:val="24"/>
            </w:rPr>
            <w:t xml:space="preserve">. Sloss decentralized the company into four autonomous divisions. Each </w:t>
          </w:r>
          <w:r w:rsidR="003D1C83">
            <w:rPr>
              <w:sz w:val="24"/>
              <w:szCs w:val="24"/>
            </w:rPr>
            <w:t>divisio</w:t>
          </w:r>
          <w:r w:rsidR="00484668">
            <w:rPr>
              <w:sz w:val="24"/>
              <w:szCs w:val="24"/>
            </w:rPr>
            <w:t>n</w:t>
          </w:r>
          <w:r w:rsidR="00DE5B6F">
            <w:rPr>
              <w:sz w:val="24"/>
              <w:szCs w:val="24"/>
            </w:rPr>
            <w:t xml:space="preserve"> had its managers</w:t>
          </w:r>
          <w:r w:rsidR="00BB0DAD">
            <w:rPr>
              <w:sz w:val="24"/>
              <w:szCs w:val="24"/>
            </w:rPr>
            <w:t xml:space="preserve">. The managers </w:t>
          </w:r>
          <w:r w:rsidR="00945F70">
            <w:rPr>
              <w:sz w:val="24"/>
              <w:szCs w:val="24"/>
            </w:rPr>
            <w:t xml:space="preserve">felt that had a huge responsibility with </w:t>
          </w:r>
          <w:r w:rsidR="00BF23F8">
            <w:rPr>
              <w:sz w:val="24"/>
              <w:szCs w:val="24"/>
            </w:rPr>
            <w:t>the new s</w:t>
          </w:r>
          <w:r w:rsidR="00CB07EC">
            <w:rPr>
              <w:sz w:val="24"/>
              <w:szCs w:val="24"/>
            </w:rPr>
            <w:t xml:space="preserve">ystems. </w:t>
          </w:r>
          <w:r w:rsidR="00506AE1">
            <w:rPr>
              <w:sz w:val="24"/>
              <w:szCs w:val="24"/>
            </w:rPr>
            <w:t xml:space="preserve">Some managers felt the system will be helpful, while other </w:t>
          </w:r>
          <w:r w:rsidR="00C9393D">
            <w:rPr>
              <w:sz w:val="24"/>
              <w:szCs w:val="24"/>
            </w:rPr>
            <w:t>managers felt the system might not work well with smal</w:t>
          </w:r>
          <w:r w:rsidR="003D1C83">
            <w:rPr>
              <w:sz w:val="24"/>
              <w:szCs w:val="24"/>
            </w:rPr>
            <w:t xml:space="preserve">ler divisions despite its success with larger </w:t>
          </w:r>
          <w:r w:rsidR="00484668">
            <w:rPr>
              <w:sz w:val="24"/>
              <w:szCs w:val="24"/>
            </w:rPr>
            <w:t>divisions.</w:t>
          </w:r>
          <w:r w:rsidR="00DE5B6F">
            <w:rPr>
              <w:sz w:val="24"/>
              <w:szCs w:val="24"/>
            </w:rPr>
            <w:t xml:space="preserve"> </w:t>
          </w:r>
        </w:p>
        <w:p w14:paraId="79AB41D6" w14:textId="484764A3" w:rsidR="00077ABB" w:rsidRDefault="00077ABB" w:rsidP="004C2ADC">
          <w:pPr>
            <w:spacing w:after="200" w:line="480" w:lineRule="auto"/>
            <w:rPr>
              <w:sz w:val="28"/>
              <w:szCs w:val="28"/>
              <w:u w:val="single"/>
            </w:rPr>
          </w:pPr>
          <w:r>
            <w:rPr>
              <w:sz w:val="28"/>
              <w:szCs w:val="28"/>
              <w:u w:val="single"/>
            </w:rPr>
            <w:t>Shareholders</w:t>
          </w:r>
        </w:p>
        <w:p w14:paraId="75EC914F" w14:textId="508F5848" w:rsidR="00484668" w:rsidRPr="00484668" w:rsidRDefault="00484668" w:rsidP="004C2ADC">
          <w:pPr>
            <w:spacing w:after="200" w:line="480" w:lineRule="auto"/>
            <w:rPr>
              <w:sz w:val="24"/>
              <w:szCs w:val="24"/>
            </w:rPr>
          </w:pPr>
          <w:r>
            <w:rPr>
              <w:sz w:val="24"/>
              <w:szCs w:val="24"/>
            </w:rPr>
            <w:t xml:space="preserve">Connor’s Shareholder will be </w:t>
          </w:r>
          <w:r w:rsidR="008E2A07">
            <w:rPr>
              <w:sz w:val="24"/>
              <w:szCs w:val="24"/>
            </w:rPr>
            <w:t xml:space="preserve">pleased with the new system. </w:t>
          </w:r>
          <w:r w:rsidR="00895F7E">
            <w:rPr>
              <w:sz w:val="24"/>
              <w:szCs w:val="24"/>
            </w:rPr>
            <w:t xml:space="preserve">One of the positive results from the </w:t>
          </w:r>
          <w:r w:rsidR="00927B47">
            <w:rPr>
              <w:sz w:val="24"/>
              <w:szCs w:val="24"/>
            </w:rPr>
            <w:t xml:space="preserve">implementation </w:t>
          </w:r>
          <w:r w:rsidR="00B43C1F">
            <w:rPr>
              <w:sz w:val="24"/>
              <w:szCs w:val="24"/>
            </w:rPr>
            <w:t>in the Los Angles</w:t>
          </w:r>
          <w:r w:rsidR="009D79FC">
            <w:rPr>
              <w:sz w:val="24"/>
              <w:szCs w:val="24"/>
            </w:rPr>
            <w:t xml:space="preserve"> Experiment was Connor Stock value </w:t>
          </w:r>
          <w:r w:rsidR="006B4220">
            <w:rPr>
              <w:sz w:val="24"/>
              <w:szCs w:val="24"/>
            </w:rPr>
            <w:t xml:space="preserve">increased 35 percent in the past </w:t>
          </w:r>
          <w:r w:rsidR="006D3BC1">
            <w:rPr>
              <w:sz w:val="24"/>
              <w:szCs w:val="24"/>
            </w:rPr>
            <w:t>year.</w:t>
          </w:r>
        </w:p>
        <w:p w14:paraId="39165ECA" w14:textId="18EF3216" w:rsidR="00BE7462" w:rsidRDefault="00BE7462" w:rsidP="004C2ADC">
          <w:pPr>
            <w:spacing w:after="200" w:line="480" w:lineRule="auto"/>
            <w:rPr>
              <w:rFonts w:asciiTheme="majorHAnsi" w:hAnsiTheme="majorHAnsi"/>
              <w:b/>
              <w:bCs/>
              <w:color w:val="03ABAB" w:themeColor="text2" w:themeTint="BF"/>
              <w:sz w:val="36"/>
              <w:szCs w:val="36"/>
            </w:rPr>
          </w:pPr>
          <w:r w:rsidRPr="009E0A66">
            <w:rPr>
              <w:rFonts w:asciiTheme="majorHAnsi" w:hAnsiTheme="majorHAnsi"/>
              <w:b/>
              <w:bCs/>
              <w:color w:val="03ABAB" w:themeColor="text2" w:themeTint="BF"/>
              <w:sz w:val="36"/>
              <w:szCs w:val="36"/>
            </w:rPr>
            <w:t>Four Stage Model of Growth</w:t>
          </w:r>
        </w:p>
        <w:p w14:paraId="2B613875" w14:textId="47EE62A1" w:rsidR="005379E8" w:rsidRPr="00E77682" w:rsidRDefault="005379E8" w:rsidP="004C2ADC">
          <w:pPr>
            <w:spacing w:after="200" w:line="480" w:lineRule="auto"/>
            <w:rPr>
              <w:rFonts w:cstheme="minorHAnsi"/>
              <w:color w:val="03ABAB" w:themeColor="text2" w:themeTint="BF"/>
              <w:sz w:val="32"/>
              <w:szCs w:val="32"/>
            </w:rPr>
          </w:pPr>
          <w:r w:rsidRPr="00E77682">
            <w:rPr>
              <w:sz w:val="24"/>
              <w:szCs w:val="24"/>
            </w:rPr>
            <w:t>T</w:t>
          </w:r>
          <w:r w:rsidRPr="00E77682">
            <w:rPr>
              <w:sz w:val="24"/>
              <w:szCs w:val="24"/>
            </w:rPr>
            <w:t>he four-stage model by Gibson &amp; Nolan, and later modified by McFarland and McKinney, is used to analyze how new technologies are assimilated into IT architecture.</w:t>
          </w:r>
        </w:p>
        <w:p w14:paraId="249ABA4C" w14:textId="2C581CCB" w:rsidR="0051795D" w:rsidRDefault="00B22C7F" w:rsidP="004C2ADC">
          <w:pPr>
            <w:spacing w:after="200" w:line="480" w:lineRule="auto"/>
            <w:rPr>
              <w:sz w:val="28"/>
              <w:szCs w:val="28"/>
              <w:u w:val="single"/>
            </w:rPr>
          </w:pPr>
          <w:r w:rsidRPr="00C47412">
            <w:rPr>
              <w:sz w:val="28"/>
              <w:szCs w:val="28"/>
              <w:u w:val="single"/>
            </w:rPr>
            <w:t>Stage</w:t>
          </w:r>
          <w:r w:rsidR="00E778B6" w:rsidRPr="00C47412">
            <w:rPr>
              <w:sz w:val="28"/>
              <w:szCs w:val="28"/>
              <w:u w:val="single"/>
            </w:rPr>
            <w:t xml:space="preserve"> 1</w:t>
          </w:r>
          <w:r w:rsidR="003F6095" w:rsidRPr="00C47412">
            <w:rPr>
              <w:sz w:val="28"/>
              <w:szCs w:val="28"/>
              <w:u w:val="single"/>
            </w:rPr>
            <w:t xml:space="preserve"> - </w:t>
          </w:r>
          <w:r w:rsidR="00E77682" w:rsidRPr="00C47412">
            <w:rPr>
              <w:sz w:val="28"/>
              <w:szCs w:val="28"/>
              <w:u w:val="single"/>
            </w:rPr>
            <w:t xml:space="preserve">Technology Identification &amp; Investment </w:t>
          </w:r>
          <w:r w:rsidR="00E77682" w:rsidRPr="00C47412">
            <w:rPr>
              <w:sz w:val="28"/>
              <w:szCs w:val="28"/>
              <w:u w:val="single"/>
            </w:rPr>
            <w:t>S</w:t>
          </w:r>
          <w:r w:rsidR="00E77682" w:rsidRPr="00C47412">
            <w:rPr>
              <w:sz w:val="28"/>
              <w:szCs w:val="28"/>
              <w:u w:val="single"/>
            </w:rPr>
            <w:t>tage</w:t>
          </w:r>
        </w:p>
        <w:p w14:paraId="4B555629" w14:textId="2CCD9CB8" w:rsidR="00C47412" w:rsidRPr="00D40384" w:rsidRDefault="00D40384" w:rsidP="00A90752">
          <w:pPr>
            <w:spacing w:after="200" w:line="480" w:lineRule="auto"/>
            <w:rPr>
              <w:sz w:val="24"/>
              <w:szCs w:val="24"/>
            </w:rPr>
          </w:pPr>
          <w:r w:rsidRPr="00D40384">
            <w:rPr>
              <w:sz w:val="24"/>
              <w:szCs w:val="24"/>
            </w:rPr>
            <w:t>Identifying a potential addition to an organization’s information technology</w:t>
          </w:r>
          <w:r w:rsidR="0083604B">
            <w:rPr>
              <w:sz w:val="24"/>
              <w:szCs w:val="24"/>
            </w:rPr>
            <w:t xml:space="preserve"> </w:t>
          </w:r>
          <w:r w:rsidRPr="00D40384">
            <w:rPr>
              <w:sz w:val="24"/>
              <w:szCs w:val="24"/>
            </w:rPr>
            <w:t xml:space="preserve">and deciding whether to invest or not; </w:t>
          </w:r>
          <w:r w:rsidR="0076016E">
            <w:rPr>
              <w:sz w:val="24"/>
              <w:szCs w:val="24"/>
            </w:rPr>
            <w:t>Despite</w:t>
          </w:r>
          <w:r w:rsidR="002B444F">
            <w:rPr>
              <w:sz w:val="24"/>
              <w:szCs w:val="24"/>
            </w:rPr>
            <w:t xml:space="preserve"> the good overall result</w:t>
          </w:r>
          <w:r w:rsidR="0055714F">
            <w:rPr>
              <w:sz w:val="24"/>
              <w:szCs w:val="24"/>
            </w:rPr>
            <w:t>, Sloss felt there is room for improvement</w:t>
          </w:r>
          <w:r w:rsidR="003830DC">
            <w:rPr>
              <w:sz w:val="24"/>
              <w:szCs w:val="24"/>
            </w:rPr>
            <w:t xml:space="preserve">. Hiring </w:t>
          </w:r>
          <w:r w:rsidR="00775A23" w:rsidRPr="00775A23">
            <w:rPr>
              <w:sz w:val="24"/>
              <w:szCs w:val="24"/>
            </w:rPr>
            <w:t>Michael Quarrey</w:t>
          </w:r>
          <w:r w:rsidR="00775A23">
            <w:rPr>
              <w:sz w:val="24"/>
              <w:szCs w:val="24"/>
            </w:rPr>
            <w:t xml:space="preserve"> to develop a new system </w:t>
          </w:r>
          <w:r w:rsidR="0083604B">
            <w:rPr>
              <w:sz w:val="24"/>
              <w:szCs w:val="24"/>
            </w:rPr>
            <w:t xml:space="preserve">to fix the information problem. </w:t>
          </w:r>
          <w:r w:rsidR="00A90752" w:rsidRPr="00A90752">
            <w:rPr>
              <w:sz w:val="24"/>
              <w:szCs w:val="24"/>
            </w:rPr>
            <w:t>“The first phase is initiated by a decision to invest in a new</w:t>
          </w:r>
          <w:r w:rsidR="00A90752">
            <w:rPr>
              <w:sz w:val="24"/>
              <w:szCs w:val="24"/>
            </w:rPr>
            <w:t xml:space="preserve"> </w:t>
          </w:r>
          <w:r w:rsidR="00A90752" w:rsidRPr="00A90752">
            <w:rPr>
              <w:sz w:val="24"/>
              <w:szCs w:val="24"/>
            </w:rPr>
            <w:t>information processing technology.” (Cash.44)</w:t>
          </w:r>
          <w:r w:rsidR="005F13E5">
            <w:rPr>
              <w:sz w:val="24"/>
              <w:szCs w:val="24"/>
            </w:rPr>
            <w:t xml:space="preserve"> After the dramatic improvements from the new </w:t>
          </w:r>
          <w:r w:rsidR="005F13E5">
            <w:rPr>
              <w:sz w:val="24"/>
              <w:szCs w:val="24"/>
            </w:rPr>
            <w:lastRenderedPageBreak/>
            <w:t>system. Sloss and Qua</w:t>
          </w:r>
          <w:r w:rsidR="00821B1E">
            <w:rPr>
              <w:sz w:val="24"/>
              <w:szCs w:val="24"/>
            </w:rPr>
            <w:t>rrey had to consider implement</w:t>
          </w:r>
          <w:r w:rsidR="00D45A61">
            <w:rPr>
              <w:sz w:val="24"/>
              <w:szCs w:val="24"/>
            </w:rPr>
            <w:t>ing</w:t>
          </w:r>
          <w:r w:rsidR="00821B1E">
            <w:rPr>
              <w:sz w:val="24"/>
              <w:szCs w:val="24"/>
            </w:rPr>
            <w:t xml:space="preserve"> the system in the other division. </w:t>
          </w:r>
        </w:p>
        <w:p w14:paraId="40D930A4" w14:textId="392B29C7" w:rsidR="00E778B6" w:rsidRDefault="00E778B6" w:rsidP="004C2ADC">
          <w:pPr>
            <w:spacing w:after="200" w:line="480" w:lineRule="auto"/>
            <w:rPr>
              <w:rFonts w:cstheme="minorHAnsi"/>
              <w:sz w:val="28"/>
              <w:szCs w:val="28"/>
              <w:u w:val="single"/>
            </w:rPr>
          </w:pPr>
          <w:r w:rsidRPr="00C47412">
            <w:rPr>
              <w:sz w:val="28"/>
              <w:szCs w:val="28"/>
              <w:u w:val="single"/>
            </w:rPr>
            <w:t>Stage 2</w:t>
          </w:r>
          <w:r w:rsidR="00E77682" w:rsidRPr="00C47412">
            <w:rPr>
              <w:sz w:val="28"/>
              <w:szCs w:val="28"/>
              <w:u w:val="single"/>
            </w:rPr>
            <w:t xml:space="preserve"> - </w:t>
          </w:r>
          <w:r w:rsidR="002479D1" w:rsidRPr="00C47412">
            <w:rPr>
              <w:rFonts w:cstheme="minorHAnsi"/>
              <w:sz w:val="28"/>
              <w:szCs w:val="28"/>
              <w:u w:val="single"/>
            </w:rPr>
            <w:t xml:space="preserve">Organizational </w:t>
          </w:r>
          <w:r w:rsidR="00AE11B2">
            <w:rPr>
              <w:rFonts w:cstheme="minorHAnsi"/>
              <w:sz w:val="28"/>
              <w:szCs w:val="28"/>
              <w:u w:val="single"/>
            </w:rPr>
            <w:t>L</w:t>
          </w:r>
          <w:r w:rsidR="002479D1" w:rsidRPr="00C47412">
            <w:rPr>
              <w:rFonts w:cstheme="minorHAnsi"/>
              <w:sz w:val="28"/>
              <w:szCs w:val="28"/>
              <w:u w:val="single"/>
            </w:rPr>
            <w:t xml:space="preserve">earning and </w:t>
          </w:r>
          <w:r w:rsidR="00AE11B2">
            <w:rPr>
              <w:rFonts w:cstheme="minorHAnsi"/>
              <w:sz w:val="28"/>
              <w:szCs w:val="28"/>
              <w:u w:val="single"/>
            </w:rPr>
            <w:t>A</w:t>
          </w:r>
          <w:r w:rsidR="002479D1" w:rsidRPr="00C47412">
            <w:rPr>
              <w:rFonts w:cstheme="minorHAnsi"/>
              <w:sz w:val="28"/>
              <w:szCs w:val="28"/>
              <w:u w:val="single"/>
            </w:rPr>
            <w:t>daption</w:t>
          </w:r>
          <w:r w:rsidR="002479D1" w:rsidRPr="00C47412">
            <w:rPr>
              <w:rFonts w:cstheme="minorHAnsi"/>
              <w:sz w:val="28"/>
              <w:szCs w:val="28"/>
              <w:u w:val="single"/>
            </w:rPr>
            <w:t xml:space="preserve"> </w:t>
          </w:r>
          <w:r w:rsidR="00AA5536" w:rsidRPr="00C47412">
            <w:rPr>
              <w:rFonts w:cstheme="minorHAnsi"/>
              <w:sz w:val="28"/>
              <w:szCs w:val="28"/>
              <w:u w:val="single"/>
            </w:rPr>
            <w:t>S</w:t>
          </w:r>
          <w:r w:rsidR="002479D1" w:rsidRPr="00C47412">
            <w:rPr>
              <w:rFonts w:cstheme="minorHAnsi"/>
              <w:sz w:val="28"/>
              <w:szCs w:val="28"/>
              <w:u w:val="single"/>
            </w:rPr>
            <w:t>tage</w:t>
          </w:r>
        </w:p>
        <w:p w14:paraId="776F5F2C" w14:textId="54ADD7F0" w:rsidR="009B4DF9" w:rsidRDefault="00F718B1" w:rsidP="00CC32CE">
          <w:pPr>
            <w:spacing w:after="200" w:line="480" w:lineRule="auto"/>
            <w:rPr>
              <w:color w:val="auto"/>
              <w:sz w:val="24"/>
              <w:szCs w:val="24"/>
            </w:rPr>
          </w:pPr>
          <w:r w:rsidRPr="005D6C4C">
            <w:rPr>
              <w:color w:val="auto"/>
              <w:sz w:val="24"/>
              <w:szCs w:val="24"/>
            </w:rPr>
            <w:t>The implementation of the new</w:t>
          </w:r>
          <w:r w:rsidR="00444946" w:rsidRPr="005D6C4C">
            <w:rPr>
              <w:color w:val="auto"/>
              <w:sz w:val="24"/>
              <w:szCs w:val="24"/>
            </w:rPr>
            <w:t xml:space="preserve"> information</w:t>
          </w:r>
          <w:r w:rsidRPr="005D6C4C">
            <w:rPr>
              <w:color w:val="auto"/>
              <w:sz w:val="24"/>
              <w:szCs w:val="24"/>
            </w:rPr>
            <w:t xml:space="preserve"> system in the Los Angeles plant worked well. </w:t>
          </w:r>
          <w:r w:rsidR="007A30F6" w:rsidRPr="005D6C4C">
            <w:rPr>
              <w:color w:val="auto"/>
              <w:sz w:val="24"/>
              <w:szCs w:val="24"/>
            </w:rPr>
            <w:t xml:space="preserve">The success </w:t>
          </w:r>
          <w:r w:rsidR="00D45A61">
            <w:rPr>
              <w:color w:val="auto"/>
              <w:sz w:val="24"/>
              <w:szCs w:val="24"/>
            </w:rPr>
            <w:t>of</w:t>
          </w:r>
          <w:r w:rsidR="00D40287" w:rsidRPr="005D6C4C">
            <w:rPr>
              <w:color w:val="auto"/>
              <w:sz w:val="24"/>
              <w:szCs w:val="24"/>
            </w:rPr>
            <w:t xml:space="preserve"> the Los Angles experiment meant adapt</w:t>
          </w:r>
          <w:r w:rsidR="00444946" w:rsidRPr="005D6C4C">
            <w:rPr>
              <w:color w:val="auto"/>
              <w:sz w:val="24"/>
              <w:szCs w:val="24"/>
            </w:rPr>
            <w:t>ing</w:t>
          </w:r>
          <w:r w:rsidR="00D40287" w:rsidRPr="005D6C4C">
            <w:rPr>
              <w:color w:val="auto"/>
              <w:sz w:val="24"/>
              <w:szCs w:val="24"/>
            </w:rPr>
            <w:t xml:space="preserve"> the technology to the </w:t>
          </w:r>
          <w:r w:rsidR="008B2DF6" w:rsidRPr="005D6C4C">
            <w:rPr>
              <w:color w:val="auto"/>
              <w:sz w:val="24"/>
              <w:szCs w:val="24"/>
            </w:rPr>
            <w:t xml:space="preserve">entire company. </w:t>
          </w:r>
          <w:r w:rsidR="00CC32CE" w:rsidRPr="005D6C4C">
            <w:rPr>
              <w:color w:val="auto"/>
              <w:sz w:val="24"/>
              <w:szCs w:val="24"/>
            </w:rPr>
            <w:t>“The second phase involves learning how to adapt the new technology to</w:t>
          </w:r>
          <w:r w:rsidR="00CC32CE" w:rsidRPr="005D6C4C">
            <w:rPr>
              <w:color w:val="auto"/>
              <w:sz w:val="24"/>
              <w:szCs w:val="24"/>
            </w:rPr>
            <w:t xml:space="preserve"> </w:t>
          </w:r>
          <w:r w:rsidR="00CC32CE" w:rsidRPr="005D6C4C">
            <w:rPr>
              <w:color w:val="auto"/>
              <w:sz w:val="24"/>
              <w:szCs w:val="24"/>
            </w:rPr>
            <w:t>particular tasks beyond those identified in the initial projects.” (Cash. 45)</w:t>
          </w:r>
          <w:r w:rsidR="00CC32CE" w:rsidRPr="005D6C4C">
            <w:rPr>
              <w:color w:val="auto"/>
              <w:sz w:val="24"/>
              <w:szCs w:val="24"/>
            </w:rPr>
            <w:t xml:space="preserve">  </w:t>
          </w:r>
        </w:p>
        <w:p w14:paraId="6F2798DD" w14:textId="19589C42" w:rsidR="00821B1E" w:rsidRPr="005D6C4C" w:rsidRDefault="00DD2C3C" w:rsidP="00CC32CE">
          <w:pPr>
            <w:spacing w:after="200" w:line="480" w:lineRule="auto"/>
            <w:rPr>
              <w:color w:val="auto"/>
              <w:sz w:val="24"/>
              <w:szCs w:val="24"/>
            </w:rPr>
          </w:pPr>
          <w:r w:rsidRPr="005D6C4C">
            <w:rPr>
              <w:color w:val="auto"/>
              <w:sz w:val="24"/>
              <w:szCs w:val="24"/>
            </w:rPr>
            <w:t>Sloss saw the success</w:t>
          </w:r>
          <w:r w:rsidR="00594C18" w:rsidRPr="005D6C4C">
            <w:rPr>
              <w:color w:val="auto"/>
              <w:sz w:val="24"/>
              <w:szCs w:val="24"/>
            </w:rPr>
            <w:t>,</w:t>
          </w:r>
          <w:r w:rsidR="00A12BDC" w:rsidRPr="005D6C4C">
            <w:rPr>
              <w:color w:val="auto"/>
              <w:sz w:val="24"/>
              <w:szCs w:val="24"/>
            </w:rPr>
            <w:t xml:space="preserve"> the tough decision was </w:t>
          </w:r>
          <w:r w:rsidR="005D6C4C" w:rsidRPr="005D6C4C">
            <w:rPr>
              <w:color w:val="auto"/>
              <w:sz w:val="24"/>
              <w:szCs w:val="24"/>
            </w:rPr>
            <w:t>adapting</w:t>
          </w:r>
          <w:r w:rsidR="00A12BDC" w:rsidRPr="005D6C4C">
            <w:rPr>
              <w:color w:val="auto"/>
              <w:sz w:val="24"/>
              <w:szCs w:val="24"/>
            </w:rPr>
            <w:t xml:space="preserve"> </w:t>
          </w:r>
          <w:r w:rsidR="007C3867" w:rsidRPr="005D6C4C">
            <w:rPr>
              <w:color w:val="auto"/>
              <w:sz w:val="24"/>
              <w:szCs w:val="24"/>
            </w:rPr>
            <w:t>the system to the company.</w:t>
          </w:r>
          <w:r w:rsidR="00594C18" w:rsidRPr="005D6C4C">
            <w:rPr>
              <w:color w:val="auto"/>
              <w:sz w:val="24"/>
              <w:szCs w:val="24"/>
            </w:rPr>
            <w:t xml:space="preserve"> </w:t>
          </w:r>
          <w:r w:rsidR="00CC32CE" w:rsidRPr="005D6C4C">
            <w:rPr>
              <w:color w:val="auto"/>
              <w:sz w:val="24"/>
              <w:szCs w:val="24"/>
            </w:rPr>
            <w:t>The San Jose and Portland plants were generating “significant profits</w:t>
          </w:r>
          <w:r w:rsidR="005D6C4C" w:rsidRPr="005D6C4C">
            <w:rPr>
              <w:color w:val="auto"/>
              <w:sz w:val="24"/>
              <w:szCs w:val="24"/>
            </w:rPr>
            <w:t>.</w:t>
          </w:r>
          <w:r w:rsidR="00CC32CE" w:rsidRPr="005D6C4C">
            <w:rPr>
              <w:color w:val="auto"/>
              <w:sz w:val="24"/>
              <w:szCs w:val="24"/>
            </w:rPr>
            <w:t xml:space="preserve"> </w:t>
          </w:r>
          <w:r w:rsidR="005D6C4C" w:rsidRPr="005D6C4C">
            <w:rPr>
              <w:color w:val="auto"/>
              <w:sz w:val="24"/>
              <w:szCs w:val="24"/>
            </w:rPr>
            <w:t>I</w:t>
          </w:r>
          <w:r w:rsidR="00CC32CE" w:rsidRPr="005D6C4C">
            <w:rPr>
              <w:color w:val="auto"/>
              <w:sz w:val="24"/>
              <w:szCs w:val="24"/>
            </w:rPr>
            <w:t>t would be taking on an unnecessary risk implementing the system in those plants.</w:t>
          </w:r>
        </w:p>
        <w:p w14:paraId="1E99ADC4" w14:textId="07062E4C" w:rsidR="00E778B6" w:rsidRDefault="00E778B6" w:rsidP="004C2ADC">
          <w:pPr>
            <w:spacing w:after="200" w:line="480" w:lineRule="auto"/>
            <w:rPr>
              <w:rFonts w:cstheme="minorHAnsi"/>
              <w:sz w:val="28"/>
              <w:szCs w:val="28"/>
              <w:u w:val="single"/>
            </w:rPr>
          </w:pPr>
          <w:r w:rsidRPr="00C47412">
            <w:rPr>
              <w:sz w:val="28"/>
              <w:szCs w:val="28"/>
              <w:u w:val="single"/>
            </w:rPr>
            <w:t>Stage 3</w:t>
          </w:r>
          <w:r w:rsidR="002479D1" w:rsidRPr="00C47412">
            <w:rPr>
              <w:sz w:val="28"/>
              <w:szCs w:val="28"/>
              <w:u w:val="single"/>
            </w:rPr>
            <w:t xml:space="preserve"> - </w:t>
          </w:r>
          <w:r w:rsidR="00AA5536" w:rsidRPr="00C47412">
            <w:rPr>
              <w:rFonts w:cstheme="minorHAnsi"/>
              <w:sz w:val="28"/>
              <w:szCs w:val="28"/>
              <w:u w:val="single"/>
            </w:rPr>
            <w:t xml:space="preserve">Rationalization and </w:t>
          </w:r>
          <w:r w:rsidR="000E714B">
            <w:rPr>
              <w:rFonts w:cstheme="minorHAnsi"/>
              <w:sz w:val="28"/>
              <w:szCs w:val="28"/>
              <w:u w:val="single"/>
            </w:rPr>
            <w:t>C</w:t>
          </w:r>
          <w:r w:rsidR="00AA5536" w:rsidRPr="00C47412">
            <w:rPr>
              <w:rFonts w:cstheme="minorHAnsi"/>
              <w:sz w:val="28"/>
              <w:szCs w:val="28"/>
              <w:u w:val="single"/>
            </w:rPr>
            <w:t>ontrol</w:t>
          </w:r>
          <w:r w:rsidR="00AA5536" w:rsidRPr="00C47412">
            <w:rPr>
              <w:rFonts w:cstheme="minorHAnsi"/>
              <w:sz w:val="28"/>
              <w:szCs w:val="28"/>
              <w:u w:val="single"/>
            </w:rPr>
            <w:t xml:space="preserve"> Stage</w:t>
          </w:r>
        </w:p>
        <w:p w14:paraId="78AFE385" w14:textId="35BB34CC" w:rsidR="005D6C4C" w:rsidRPr="00987342" w:rsidRDefault="00011110" w:rsidP="004C2ADC">
          <w:pPr>
            <w:spacing w:after="200" w:line="480" w:lineRule="auto"/>
            <w:rPr>
              <w:rFonts w:cstheme="minorHAnsi"/>
              <w:sz w:val="24"/>
              <w:szCs w:val="24"/>
            </w:rPr>
          </w:pPr>
          <w:r w:rsidRPr="00011110">
            <w:rPr>
              <w:rFonts w:cstheme="minorHAnsi"/>
              <w:sz w:val="24"/>
              <w:szCs w:val="24"/>
            </w:rPr>
            <w:t>Sloss</w:t>
          </w:r>
          <w:r w:rsidR="000E714B">
            <w:rPr>
              <w:rFonts w:cstheme="minorHAnsi"/>
              <w:sz w:val="24"/>
              <w:szCs w:val="24"/>
            </w:rPr>
            <w:t>’</w:t>
          </w:r>
          <w:r>
            <w:rPr>
              <w:rFonts w:cstheme="minorHAnsi"/>
              <w:sz w:val="24"/>
              <w:szCs w:val="24"/>
            </w:rPr>
            <w:t xml:space="preserve"> </w:t>
          </w:r>
          <w:r w:rsidR="000E714B">
            <w:rPr>
              <w:rFonts w:cstheme="minorHAnsi"/>
              <w:sz w:val="24"/>
              <w:szCs w:val="24"/>
            </w:rPr>
            <w:t xml:space="preserve">Control of Connor was </w:t>
          </w:r>
          <w:r w:rsidR="006A4D96">
            <w:rPr>
              <w:rFonts w:cstheme="minorHAnsi"/>
              <w:sz w:val="24"/>
              <w:szCs w:val="24"/>
            </w:rPr>
            <w:t xml:space="preserve">important to </w:t>
          </w:r>
          <w:r w:rsidR="00D45A61">
            <w:rPr>
              <w:rFonts w:cstheme="minorHAnsi"/>
              <w:sz w:val="24"/>
              <w:szCs w:val="24"/>
            </w:rPr>
            <w:t xml:space="preserve">the </w:t>
          </w:r>
          <w:r w:rsidR="006A4D96">
            <w:rPr>
              <w:rFonts w:cstheme="minorHAnsi"/>
              <w:sz w:val="24"/>
              <w:szCs w:val="24"/>
            </w:rPr>
            <w:t>implementation</w:t>
          </w:r>
          <w:r w:rsidR="00591401">
            <w:rPr>
              <w:rFonts w:cstheme="minorHAnsi"/>
              <w:sz w:val="24"/>
              <w:szCs w:val="24"/>
            </w:rPr>
            <w:t xml:space="preserve"> of the</w:t>
          </w:r>
          <w:r w:rsidR="00B913B3">
            <w:rPr>
              <w:rFonts w:cstheme="minorHAnsi"/>
              <w:sz w:val="24"/>
              <w:szCs w:val="24"/>
            </w:rPr>
            <w:t xml:space="preserve"> new</w:t>
          </w:r>
          <w:r w:rsidR="00591401">
            <w:rPr>
              <w:rFonts w:cstheme="minorHAnsi"/>
              <w:sz w:val="24"/>
              <w:szCs w:val="24"/>
            </w:rPr>
            <w:t xml:space="preserve"> information system</w:t>
          </w:r>
          <w:r w:rsidR="006A4D96">
            <w:rPr>
              <w:rFonts w:cstheme="minorHAnsi"/>
              <w:sz w:val="24"/>
              <w:szCs w:val="24"/>
            </w:rPr>
            <w:t xml:space="preserve">. To promote the sharing the information within </w:t>
          </w:r>
          <w:r w:rsidR="00F97962">
            <w:rPr>
              <w:rFonts w:cstheme="minorHAnsi"/>
              <w:sz w:val="24"/>
              <w:szCs w:val="24"/>
            </w:rPr>
            <w:t>each division, Sloss encouraged the division</w:t>
          </w:r>
          <w:r w:rsidR="00B913B3">
            <w:rPr>
              <w:rFonts w:cstheme="minorHAnsi"/>
              <w:sz w:val="24"/>
              <w:szCs w:val="24"/>
            </w:rPr>
            <w:t>'</w:t>
          </w:r>
          <w:r w:rsidR="00F97962">
            <w:rPr>
              <w:rFonts w:cstheme="minorHAnsi"/>
              <w:sz w:val="24"/>
              <w:szCs w:val="24"/>
            </w:rPr>
            <w:t xml:space="preserve">s </w:t>
          </w:r>
          <w:r w:rsidR="00F83E20">
            <w:rPr>
              <w:rFonts w:cstheme="minorHAnsi"/>
              <w:sz w:val="24"/>
              <w:szCs w:val="24"/>
            </w:rPr>
            <w:t xml:space="preserve">managers to hold weekly meetings with employees. </w:t>
          </w:r>
          <w:r w:rsidR="00591401">
            <w:rPr>
              <w:rFonts w:cstheme="minorHAnsi"/>
              <w:sz w:val="24"/>
              <w:szCs w:val="24"/>
            </w:rPr>
            <w:t xml:space="preserve">Sloss believed </w:t>
          </w:r>
          <w:r w:rsidR="00B913B3">
            <w:rPr>
              <w:rFonts w:cstheme="minorHAnsi"/>
              <w:sz w:val="24"/>
              <w:szCs w:val="24"/>
            </w:rPr>
            <w:t xml:space="preserve">in </w:t>
          </w:r>
          <w:r w:rsidR="00591401">
            <w:rPr>
              <w:rFonts w:cstheme="minorHAnsi"/>
              <w:sz w:val="24"/>
              <w:szCs w:val="24"/>
            </w:rPr>
            <w:t xml:space="preserve">involving </w:t>
          </w:r>
          <w:r w:rsidR="00987342">
            <w:rPr>
              <w:rFonts w:cstheme="minorHAnsi"/>
              <w:sz w:val="24"/>
              <w:szCs w:val="24"/>
            </w:rPr>
            <w:t>employees</w:t>
          </w:r>
          <w:r w:rsidR="00591401">
            <w:rPr>
              <w:rFonts w:cstheme="minorHAnsi"/>
              <w:sz w:val="24"/>
              <w:szCs w:val="24"/>
            </w:rPr>
            <w:t xml:space="preserve"> in the business process through the exchange of information. </w:t>
          </w:r>
          <w:r w:rsidR="005F2245">
            <w:rPr>
              <w:rFonts w:cstheme="minorHAnsi"/>
              <w:sz w:val="24"/>
              <w:szCs w:val="24"/>
            </w:rPr>
            <w:t xml:space="preserve">According to </w:t>
          </w:r>
          <w:r w:rsidR="005F2245" w:rsidRPr="00987342">
            <w:rPr>
              <w:rFonts w:cstheme="minorHAnsi"/>
              <w:sz w:val="24"/>
              <w:szCs w:val="24"/>
            </w:rPr>
            <w:t xml:space="preserve">Sloss </w:t>
          </w:r>
          <w:r w:rsidR="00A974CB" w:rsidRPr="00987342">
            <w:rPr>
              <w:rFonts w:cstheme="minorHAnsi"/>
              <w:sz w:val="24"/>
              <w:szCs w:val="24"/>
            </w:rPr>
            <w:t>“The</w:t>
          </w:r>
          <w:r w:rsidR="005F2245" w:rsidRPr="00987342">
            <w:rPr>
              <w:rFonts w:cstheme="minorHAnsi"/>
              <w:sz w:val="24"/>
              <w:szCs w:val="24"/>
            </w:rPr>
            <w:t xml:space="preserve"> more employees know </w:t>
          </w:r>
          <w:r w:rsidR="005F5B94" w:rsidRPr="00987342">
            <w:rPr>
              <w:rFonts w:cstheme="minorHAnsi"/>
              <w:sz w:val="24"/>
              <w:szCs w:val="24"/>
            </w:rPr>
            <w:t>the better off the company will be</w:t>
          </w:r>
          <w:r w:rsidR="00987342" w:rsidRPr="00987342">
            <w:rPr>
              <w:rFonts w:cstheme="minorHAnsi"/>
              <w:sz w:val="24"/>
              <w:szCs w:val="24"/>
            </w:rPr>
            <w:t>”.</w:t>
          </w:r>
        </w:p>
        <w:p w14:paraId="61787A08" w14:textId="0AE5ABBB" w:rsidR="00A974CB" w:rsidRPr="00C13967" w:rsidRDefault="00A974CB" w:rsidP="004C2ADC">
          <w:pPr>
            <w:spacing w:after="200" w:line="480" w:lineRule="auto"/>
            <w:rPr>
              <w:rFonts w:cstheme="minorHAnsi"/>
              <w:sz w:val="32"/>
              <w:szCs w:val="32"/>
            </w:rPr>
          </w:pPr>
          <w:r w:rsidRPr="00987342">
            <w:rPr>
              <w:sz w:val="24"/>
              <w:szCs w:val="24"/>
            </w:rPr>
            <w:t>“This phase typically involves a significant change in the organization’s approach to technology, continued of the uses of technology, and, most importantly, development of management controls for guiding the design implementation of systems that use these technologies.” (Cash. 46)</w:t>
          </w:r>
          <w:r w:rsidR="00987342">
            <w:rPr>
              <w:sz w:val="24"/>
              <w:szCs w:val="24"/>
            </w:rPr>
            <w:t xml:space="preserve"> </w:t>
          </w:r>
          <w:r w:rsidR="00C13967" w:rsidRPr="00C13967">
            <w:rPr>
              <w:sz w:val="24"/>
              <w:szCs w:val="24"/>
            </w:rPr>
            <w:t>These</w:t>
          </w:r>
          <w:r w:rsidR="00AF5092">
            <w:rPr>
              <w:sz w:val="24"/>
              <w:szCs w:val="24"/>
            </w:rPr>
            <w:t xml:space="preserve"> weekly</w:t>
          </w:r>
          <w:r w:rsidR="00C13967" w:rsidRPr="00C13967">
            <w:rPr>
              <w:sz w:val="24"/>
              <w:szCs w:val="24"/>
            </w:rPr>
            <w:t xml:space="preserve"> meetings assisted the transition to </w:t>
          </w:r>
          <w:r w:rsidR="00CA77E9">
            <w:rPr>
              <w:sz w:val="24"/>
              <w:szCs w:val="24"/>
            </w:rPr>
            <w:t>the</w:t>
          </w:r>
          <w:r w:rsidR="00C13967" w:rsidRPr="00C13967">
            <w:rPr>
              <w:sz w:val="24"/>
              <w:szCs w:val="24"/>
            </w:rPr>
            <w:t xml:space="preserve"> new system; would be necessary for a successful implementation at other plants. The new </w:t>
          </w:r>
          <w:r w:rsidR="00CA77E9">
            <w:rPr>
              <w:sz w:val="24"/>
              <w:szCs w:val="24"/>
            </w:rPr>
            <w:lastRenderedPageBreak/>
            <w:t xml:space="preserve">information </w:t>
          </w:r>
          <w:r w:rsidR="00C13967" w:rsidRPr="00C13967">
            <w:rPr>
              <w:sz w:val="24"/>
              <w:szCs w:val="24"/>
            </w:rPr>
            <w:t>system was equipped with controls to emphasize simplicity</w:t>
          </w:r>
          <w:r w:rsidR="00CA77E9">
            <w:rPr>
              <w:sz w:val="24"/>
              <w:szCs w:val="24"/>
            </w:rPr>
            <w:t xml:space="preserve"> so it</w:t>
          </w:r>
          <w:r w:rsidR="00B913B3">
            <w:rPr>
              <w:sz w:val="24"/>
              <w:szCs w:val="24"/>
            </w:rPr>
            <w:t>s</w:t>
          </w:r>
          <w:r w:rsidR="00CA77E9">
            <w:rPr>
              <w:sz w:val="24"/>
              <w:szCs w:val="24"/>
            </w:rPr>
            <w:t xml:space="preserve"> </w:t>
          </w:r>
          <w:r w:rsidR="00F309F8">
            <w:rPr>
              <w:sz w:val="24"/>
              <w:szCs w:val="24"/>
            </w:rPr>
            <w:t xml:space="preserve">employees would not have </w:t>
          </w:r>
          <w:r w:rsidR="00B913B3">
            <w:rPr>
              <w:sz w:val="24"/>
              <w:szCs w:val="24"/>
            </w:rPr>
            <w:t xml:space="preserve">a </w:t>
          </w:r>
          <w:r w:rsidR="00F309F8">
            <w:rPr>
              <w:sz w:val="24"/>
              <w:szCs w:val="24"/>
            </w:rPr>
            <w:t>problem accessing the system effectively</w:t>
          </w:r>
          <w:r w:rsidR="00C13967" w:rsidRPr="00C13967">
            <w:rPr>
              <w:sz w:val="24"/>
              <w:szCs w:val="24"/>
            </w:rPr>
            <w:t>.</w:t>
          </w:r>
        </w:p>
        <w:p w14:paraId="7FA41F5D" w14:textId="796265F4" w:rsidR="00E778B6" w:rsidRDefault="00E778B6" w:rsidP="004C2ADC">
          <w:pPr>
            <w:spacing w:after="200" w:line="480" w:lineRule="auto"/>
            <w:rPr>
              <w:rFonts w:cstheme="minorHAnsi"/>
              <w:sz w:val="28"/>
              <w:szCs w:val="28"/>
              <w:u w:val="single"/>
            </w:rPr>
          </w:pPr>
          <w:r w:rsidRPr="00C47412">
            <w:rPr>
              <w:sz w:val="28"/>
              <w:szCs w:val="28"/>
              <w:u w:val="single"/>
            </w:rPr>
            <w:t>Stage 4</w:t>
          </w:r>
          <w:r w:rsidR="00AA5536" w:rsidRPr="00C47412">
            <w:rPr>
              <w:sz w:val="28"/>
              <w:szCs w:val="28"/>
              <w:u w:val="single"/>
            </w:rPr>
            <w:t xml:space="preserve"> - </w:t>
          </w:r>
          <w:r w:rsidR="00C47412" w:rsidRPr="00C47412">
            <w:rPr>
              <w:rFonts w:cstheme="minorHAnsi"/>
              <w:sz w:val="28"/>
              <w:szCs w:val="28"/>
              <w:u w:val="single"/>
            </w:rPr>
            <w:t>W</w:t>
          </w:r>
          <w:r w:rsidR="00C47412" w:rsidRPr="00C47412">
            <w:rPr>
              <w:rFonts w:cstheme="minorHAnsi"/>
              <w:sz w:val="28"/>
              <w:szCs w:val="28"/>
              <w:u w:val="single"/>
            </w:rPr>
            <w:t xml:space="preserve">idespread </w:t>
          </w:r>
          <w:r w:rsidR="00C47412" w:rsidRPr="00C47412">
            <w:rPr>
              <w:rFonts w:cstheme="minorHAnsi"/>
              <w:sz w:val="28"/>
              <w:szCs w:val="28"/>
              <w:u w:val="single"/>
            </w:rPr>
            <w:t>T</w:t>
          </w:r>
          <w:r w:rsidR="00C47412" w:rsidRPr="00C47412">
            <w:rPr>
              <w:rFonts w:cstheme="minorHAnsi"/>
              <w:sz w:val="28"/>
              <w:szCs w:val="28"/>
              <w:u w:val="single"/>
            </w:rPr>
            <w:t xml:space="preserve">echnology </w:t>
          </w:r>
          <w:r w:rsidR="00C47412" w:rsidRPr="00C47412">
            <w:rPr>
              <w:rFonts w:cstheme="minorHAnsi"/>
              <w:sz w:val="28"/>
              <w:szCs w:val="28"/>
              <w:u w:val="single"/>
            </w:rPr>
            <w:t>T</w:t>
          </w:r>
          <w:r w:rsidR="00C47412" w:rsidRPr="00C47412">
            <w:rPr>
              <w:rFonts w:cstheme="minorHAnsi"/>
              <w:sz w:val="28"/>
              <w:szCs w:val="28"/>
              <w:u w:val="single"/>
            </w:rPr>
            <w:t>ransfer</w:t>
          </w:r>
          <w:r w:rsidR="00C47412" w:rsidRPr="00C47412">
            <w:rPr>
              <w:rFonts w:cstheme="minorHAnsi"/>
              <w:sz w:val="28"/>
              <w:szCs w:val="28"/>
              <w:u w:val="single"/>
            </w:rPr>
            <w:t xml:space="preserve"> Stage (Integration) </w:t>
          </w:r>
        </w:p>
        <w:p w14:paraId="4EEE3E19" w14:textId="66182924" w:rsidR="00BD79B2" w:rsidRDefault="00BD79B2" w:rsidP="00F062D3">
          <w:pPr>
            <w:spacing w:after="200" w:line="480" w:lineRule="auto"/>
            <w:rPr>
              <w:sz w:val="24"/>
              <w:szCs w:val="24"/>
            </w:rPr>
          </w:pPr>
          <w:r w:rsidRPr="007E67DC">
            <w:rPr>
              <w:sz w:val="24"/>
              <w:szCs w:val="24"/>
            </w:rPr>
            <w:t>Th</w:t>
          </w:r>
          <w:r w:rsidR="007E67DC">
            <w:rPr>
              <w:sz w:val="24"/>
              <w:szCs w:val="24"/>
            </w:rPr>
            <w:t xml:space="preserve">is stage shows how </w:t>
          </w:r>
          <w:r w:rsidR="00B913B3">
            <w:rPr>
              <w:sz w:val="24"/>
              <w:szCs w:val="24"/>
            </w:rPr>
            <w:t xml:space="preserve">an </w:t>
          </w:r>
          <w:r w:rsidRPr="007E67DC">
            <w:rPr>
              <w:sz w:val="24"/>
              <w:szCs w:val="24"/>
            </w:rPr>
            <w:t xml:space="preserve">organization integrates new technology into IT architecture. This </w:t>
          </w:r>
          <w:r w:rsidR="007E67DC">
            <w:rPr>
              <w:sz w:val="24"/>
              <w:szCs w:val="24"/>
            </w:rPr>
            <w:t>stage</w:t>
          </w:r>
          <w:r w:rsidRPr="007E67DC">
            <w:rPr>
              <w:sz w:val="24"/>
              <w:szCs w:val="24"/>
            </w:rPr>
            <w:t xml:space="preserve"> helps describes why changing business processes</w:t>
          </w:r>
          <w:r w:rsidR="00C043EA" w:rsidRPr="007E67DC">
            <w:rPr>
              <w:sz w:val="24"/>
              <w:szCs w:val="24"/>
            </w:rPr>
            <w:t xml:space="preserve"> and </w:t>
          </w:r>
          <w:r w:rsidR="00F062D3" w:rsidRPr="007E67DC">
            <w:rPr>
              <w:sz w:val="24"/>
              <w:szCs w:val="24"/>
            </w:rPr>
            <w:t>structures,</w:t>
          </w:r>
          <w:r w:rsidRPr="007E67DC">
            <w:rPr>
              <w:sz w:val="24"/>
              <w:szCs w:val="24"/>
            </w:rPr>
            <w:t xml:space="preserve"> especially with new technology</w:t>
          </w:r>
          <w:r w:rsidR="00663EB4" w:rsidRPr="007E67DC">
            <w:rPr>
              <w:sz w:val="24"/>
              <w:szCs w:val="24"/>
            </w:rPr>
            <w:t>, should be executed carefully.</w:t>
          </w:r>
          <w:r w:rsidR="00F062D3">
            <w:rPr>
              <w:sz w:val="24"/>
              <w:szCs w:val="24"/>
            </w:rPr>
            <w:t xml:space="preserve"> </w:t>
          </w:r>
          <w:r w:rsidR="00F062D3" w:rsidRPr="00F062D3">
            <w:rPr>
              <w:sz w:val="24"/>
              <w:szCs w:val="24"/>
            </w:rPr>
            <w:t>“This final phase occurs when the technology is embrace</w:t>
          </w:r>
          <w:r w:rsidR="0010594D">
            <w:rPr>
              <w:sz w:val="24"/>
              <w:szCs w:val="24"/>
            </w:rPr>
            <w:t>d</w:t>
          </w:r>
          <w:r w:rsidR="00F062D3" w:rsidRPr="00F062D3">
            <w:rPr>
              <w:sz w:val="24"/>
              <w:szCs w:val="24"/>
            </w:rPr>
            <w:t xml:space="preserve"> throughout </w:t>
          </w:r>
          <w:r w:rsidR="00F062D3" w:rsidRPr="00F062D3">
            <w:rPr>
              <w:sz w:val="24"/>
              <w:szCs w:val="24"/>
            </w:rPr>
            <w:t>the organization</w:t>
          </w:r>
          <w:r w:rsidR="00F062D3" w:rsidRPr="00F062D3">
            <w:rPr>
              <w:sz w:val="24"/>
              <w:szCs w:val="24"/>
            </w:rPr>
            <w:t>.” (Cash. 46)</w:t>
          </w:r>
        </w:p>
        <w:p w14:paraId="7FA8CAB9" w14:textId="207AC070" w:rsidR="00F062D3" w:rsidRPr="00715EB8" w:rsidRDefault="00715EB8" w:rsidP="00F062D3">
          <w:pPr>
            <w:spacing w:after="200" w:line="480" w:lineRule="auto"/>
            <w:rPr>
              <w:sz w:val="32"/>
              <w:szCs w:val="32"/>
            </w:rPr>
          </w:pPr>
          <w:r w:rsidRPr="00715EB8">
            <w:rPr>
              <w:sz w:val="24"/>
              <w:szCs w:val="24"/>
            </w:rPr>
            <w:t xml:space="preserve">The </w:t>
          </w:r>
          <w:r>
            <w:rPr>
              <w:sz w:val="24"/>
              <w:szCs w:val="24"/>
            </w:rPr>
            <w:t>G</w:t>
          </w:r>
          <w:r w:rsidRPr="00715EB8">
            <w:rPr>
              <w:sz w:val="24"/>
              <w:szCs w:val="24"/>
            </w:rPr>
            <w:t xml:space="preserve">oal of every information technology implementation is to reach this </w:t>
          </w:r>
          <w:r w:rsidR="00631816">
            <w:rPr>
              <w:sz w:val="24"/>
              <w:szCs w:val="24"/>
            </w:rPr>
            <w:t xml:space="preserve">stage. This stage that </w:t>
          </w:r>
          <w:r w:rsidR="006231F3">
            <w:rPr>
              <w:sz w:val="24"/>
              <w:szCs w:val="24"/>
            </w:rPr>
            <w:t xml:space="preserve">Sloss and Quarrey are stuck at. </w:t>
          </w:r>
          <w:r w:rsidR="009C5129">
            <w:rPr>
              <w:sz w:val="24"/>
              <w:szCs w:val="24"/>
            </w:rPr>
            <w:t xml:space="preserve">If the </w:t>
          </w:r>
          <w:r w:rsidR="005448E5">
            <w:rPr>
              <w:sz w:val="24"/>
              <w:szCs w:val="24"/>
            </w:rPr>
            <w:t xml:space="preserve">new system is forced, the response might not be a good one. </w:t>
          </w:r>
          <w:r w:rsidR="00B609D7">
            <w:rPr>
              <w:sz w:val="24"/>
              <w:szCs w:val="24"/>
            </w:rPr>
            <w:t xml:space="preserve">Sloss should ask its managers to try out the system to see how it fits. </w:t>
          </w:r>
        </w:p>
        <w:p w14:paraId="4E8836F8" w14:textId="242D1B07" w:rsidR="001C1946" w:rsidRPr="009E0A66" w:rsidRDefault="001C1946" w:rsidP="004C2ADC">
          <w:pPr>
            <w:spacing w:after="200" w:line="480" w:lineRule="auto"/>
            <w:rPr>
              <w:rFonts w:asciiTheme="majorHAnsi" w:hAnsiTheme="majorHAnsi"/>
              <w:b/>
              <w:bCs/>
              <w:color w:val="03ABAB" w:themeColor="text2" w:themeTint="BF"/>
              <w:sz w:val="36"/>
              <w:szCs w:val="36"/>
            </w:rPr>
          </w:pPr>
          <w:r w:rsidRPr="009E0A66">
            <w:rPr>
              <w:rFonts w:asciiTheme="majorHAnsi" w:hAnsiTheme="majorHAnsi"/>
              <w:b/>
              <w:bCs/>
              <w:color w:val="03ABAB" w:themeColor="text2" w:themeTint="BF"/>
              <w:sz w:val="36"/>
              <w:szCs w:val="36"/>
            </w:rPr>
            <w:t>Decisions</w:t>
          </w:r>
        </w:p>
        <w:p w14:paraId="7172AC3D" w14:textId="050FA23D" w:rsidR="001C1946" w:rsidRPr="005F6704" w:rsidRDefault="001C1946" w:rsidP="004C2ADC">
          <w:pPr>
            <w:spacing w:after="200" w:line="480" w:lineRule="auto"/>
            <w:rPr>
              <w:rFonts w:asciiTheme="majorHAnsi" w:hAnsiTheme="majorHAnsi" w:cstheme="minorHAnsi"/>
              <w:sz w:val="28"/>
              <w:szCs w:val="28"/>
            </w:rPr>
          </w:pPr>
          <w:r w:rsidRPr="005F6704">
            <w:rPr>
              <w:rFonts w:asciiTheme="majorHAnsi" w:hAnsiTheme="majorHAnsi" w:cstheme="minorHAnsi"/>
              <w:sz w:val="28"/>
              <w:szCs w:val="28"/>
            </w:rPr>
            <w:t>Do Nothing</w:t>
          </w:r>
        </w:p>
        <w:p w14:paraId="43CFBC80" w14:textId="47EF2B43" w:rsidR="009F1F0A" w:rsidRDefault="00606C94" w:rsidP="000236B3">
          <w:pPr>
            <w:spacing w:after="200" w:line="480" w:lineRule="auto"/>
            <w:ind w:firstLine="720"/>
            <w:rPr>
              <w:rFonts w:cstheme="minorHAnsi"/>
              <w:color w:val="000000"/>
              <w:sz w:val="24"/>
              <w:szCs w:val="24"/>
            </w:rPr>
          </w:pPr>
          <w:r>
            <w:rPr>
              <w:rFonts w:cstheme="minorHAnsi"/>
              <w:sz w:val="24"/>
              <w:szCs w:val="24"/>
            </w:rPr>
            <w:t>This option</w:t>
          </w:r>
          <w:r w:rsidR="00DB1FDB">
            <w:rPr>
              <w:rFonts w:cstheme="minorHAnsi"/>
              <w:sz w:val="24"/>
              <w:szCs w:val="24"/>
            </w:rPr>
            <w:t xml:space="preserve"> is good if Sloss wants to spend no resources </w:t>
          </w:r>
          <w:r w:rsidR="0010594D">
            <w:rPr>
              <w:rFonts w:cstheme="minorHAnsi"/>
              <w:sz w:val="24"/>
              <w:szCs w:val="24"/>
            </w:rPr>
            <w:t xml:space="preserve">to </w:t>
          </w:r>
          <w:r w:rsidR="00DB1FDB">
            <w:rPr>
              <w:rFonts w:cstheme="minorHAnsi"/>
              <w:sz w:val="24"/>
              <w:szCs w:val="24"/>
            </w:rPr>
            <w:t xml:space="preserve">implement </w:t>
          </w:r>
          <w:r w:rsidR="007F5B69">
            <w:rPr>
              <w:rFonts w:cstheme="minorHAnsi"/>
              <w:sz w:val="24"/>
              <w:szCs w:val="24"/>
            </w:rPr>
            <w:t>the system in the other division</w:t>
          </w:r>
          <w:r w:rsidR="007F5B69" w:rsidRPr="00606C94">
            <w:rPr>
              <w:rFonts w:cstheme="minorHAnsi"/>
              <w:sz w:val="24"/>
              <w:szCs w:val="24"/>
            </w:rPr>
            <w:t xml:space="preserve">. </w:t>
          </w:r>
          <w:r w:rsidRPr="00606C94">
            <w:rPr>
              <w:rFonts w:cstheme="minorHAnsi"/>
              <w:color w:val="000000"/>
              <w:sz w:val="24"/>
              <w:szCs w:val="24"/>
            </w:rPr>
            <w:t xml:space="preserve"> Each of the </w:t>
          </w:r>
          <w:r w:rsidRPr="00606C94">
            <w:rPr>
              <w:rFonts w:cstheme="minorHAnsi"/>
              <w:color w:val="000000"/>
              <w:sz w:val="24"/>
              <w:szCs w:val="24"/>
            </w:rPr>
            <w:t>division</w:t>
          </w:r>
          <w:r w:rsidR="003F3A0E">
            <w:rPr>
              <w:rFonts w:cstheme="minorHAnsi"/>
              <w:color w:val="000000"/>
              <w:sz w:val="24"/>
              <w:szCs w:val="24"/>
            </w:rPr>
            <w:t>s</w:t>
          </w:r>
          <w:r w:rsidRPr="00606C94">
            <w:rPr>
              <w:rFonts w:cstheme="minorHAnsi"/>
              <w:color w:val="000000"/>
              <w:sz w:val="24"/>
              <w:szCs w:val="24"/>
            </w:rPr>
            <w:t xml:space="preserve"> will continue to </w:t>
          </w:r>
          <w:r w:rsidRPr="00606C94">
            <w:rPr>
              <w:rFonts w:cstheme="minorHAnsi"/>
              <w:color w:val="000000"/>
              <w:sz w:val="24"/>
              <w:szCs w:val="24"/>
            </w:rPr>
            <w:t>do their</w:t>
          </w:r>
          <w:r w:rsidRPr="00606C94">
            <w:rPr>
              <w:rFonts w:cstheme="minorHAnsi"/>
              <w:color w:val="000000"/>
              <w:sz w:val="24"/>
              <w:szCs w:val="24"/>
            </w:rPr>
            <w:t xml:space="preserve"> tasks</w:t>
          </w:r>
          <w:r w:rsidRPr="00606C94">
            <w:rPr>
              <w:rFonts w:cstheme="minorHAnsi"/>
              <w:color w:val="000000"/>
              <w:sz w:val="24"/>
              <w:szCs w:val="24"/>
            </w:rPr>
            <w:t xml:space="preserve"> and the system will not be implemented</w:t>
          </w:r>
          <w:r>
            <w:rPr>
              <w:rFonts w:cstheme="minorHAnsi"/>
              <w:color w:val="000000"/>
              <w:sz w:val="24"/>
              <w:szCs w:val="24"/>
            </w:rPr>
            <w:t>.</w:t>
          </w:r>
          <w:r w:rsidR="00963B89">
            <w:rPr>
              <w:rFonts w:cstheme="minorHAnsi"/>
              <w:color w:val="000000"/>
              <w:sz w:val="24"/>
              <w:szCs w:val="24"/>
            </w:rPr>
            <w:t xml:space="preserve"> </w:t>
          </w:r>
          <w:r w:rsidR="003F3A0E">
            <w:rPr>
              <w:rFonts w:cstheme="minorHAnsi"/>
              <w:color w:val="000000"/>
              <w:sz w:val="24"/>
              <w:szCs w:val="24"/>
            </w:rPr>
            <w:t xml:space="preserve">The Customers of the Los Angeles plants will continue </w:t>
          </w:r>
          <w:r w:rsidR="007E74AE">
            <w:rPr>
              <w:rFonts w:cstheme="minorHAnsi"/>
              <w:color w:val="000000"/>
              <w:sz w:val="24"/>
              <w:szCs w:val="24"/>
            </w:rPr>
            <w:t xml:space="preserve">enjoying the </w:t>
          </w:r>
          <w:r w:rsidR="0007567F">
            <w:rPr>
              <w:rFonts w:cstheme="minorHAnsi"/>
              <w:color w:val="000000"/>
              <w:sz w:val="24"/>
              <w:szCs w:val="24"/>
            </w:rPr>
            <w:t xml:space="preserve">dramatic improvements. </w:t>
          </w:r>
          <w:r w:rsidR="00512D76">
            <w:rPr>
              <w:rFonts w:cstheme="minorHAnsi"/>
              <w:color w:val="000000"/>
              <w:sz w:val="24"/>
              <w:szCs w:val="24"/>
            </w:rPr>
            <w:t xml:space="preserve">The company will continue to </w:t>
          </w:r>
          <w:r w:rsidR="000236B3">
            <w:rPr>
              <w:rFonts w:cstheme="minorHAnsi"/>
              <w:color w:val="000000"/>
              <w:sz w:val="24"/>
              <w:szCs w:val="24"/>
            </w:rPr>
            <w:t>grow,</w:t>
          </w:r>
          <w:r w:rsidR="00512D76">
            <w:rPr>
              <w:rFonts w:cstheme="minorHAnsi"/>
              <w:color w:val="000000"/>
              <w:sz w:val="24"/>
              <w:szCs w:val="24"/>
            </w:rPr>
            <w:t xml:space="preserve"> and the sharehold</w:t>
          </w:r>
          <w:r w:rsidR="000236B3">
            <w:rPr>
              <w:rFonts w:cstheme="minorHAnsi"/>
              <w:color w:val="000000"/>
              <w:sz w:val="24"/>
              <w:szCs w:val="24"/>
            </w:rPr>
            <w:t xml:space="preserve">er </w:t>
          </w:r>
          <w:r w:rsidR="00512D76">
            <w:rPr>
              <w:rFonts w:cstheme="minorHAnsi"/>
              <w:color w:val="000000"/>
              <w:sz w:val="24"/>
              <w:szCs w:val="24"/>
            </w:rPr>
            <w:t xml:space="preserve">will be happy. </w:t>
          </w:r>
        </w:p>
        <w:p w14:paraId="000439A3" w14:textId="33D50D16" w:rsidR="00477C63" w:rsidRPr="00606C94" w:rsidRDefault="00477C63" w:rsidP="00920045">
          <w:pPr>
            <w:spacing w:after="200" w:line="480" w:lineRule="auto"/>
            <w:ind w:firstLine="720"/>
            <w:rPr>
              <w:rFonts w:cstheme="minorHAnsi"/>
              <w:sz w:val="24"/>
              <w:szCs w:val="24"/>
            </w:rPr>
          </w:pPr>
          <w:r>
            <w:rPr>
              <w:rFonts w:cstheme="minorHAnsi"/>
              <w:sz w:val="24"/>
              <w:szCs w:val="24"/>
            </w:rPr>
            <w:t>Division</w:t>
          </w:r>
          <w:r w:rsidR="000F1D09">
            <w:rPr>
              <w:rFonts w:cstheme="minorHAnsi"/>
              <w:sz w:val="24"/>
              <w:szCs w:val="24"/>
            </w:rPr>
            <w:t xml:space="preserve"> </w:t>
          </w:r>
          <w:r w:rsidRPr="00477C63">
            <w:rPr>
              <w:rFonts w:cstheme="minorHAnsi"/>
              <w:sz w:val="24"/>
              <w:szCs w:val="24"/>
            </w:rPr>
            <w:t xml:space="preserve">Managers in Portland may be </w:t>
          </w:r>
          <w:r>
            <w:rPr>
              <w:rFonts w:cstheme="minorHAnsi"/>
              <w:sz w:val="24"/>
              <w:szCs w:val="24"/>
            </w:rPr>
            <w:t xml:space="preserve">worried </w:t>
          </w:r>
          <w:r w:rsidR="00920045">
            <w:rPr>
              <w:rFonts w:cstheme="minorHAnsi"/>
              <w:sz w:val="24"/>
              <w:szCs w:val="24"/>
            </w:rPr>
            <w:t xml:space="preserve">if they don’t </w:t>
          </w:r>
          <w:r w:rsidR="008478A9">
            <w:rPr>
              <w:rFonts w:cstheme="minorHAnsi"/>
              <w:sz w:val="24"/>
              <w:szCs w:val="24"/>
            </w:rPr>
            <w:t xml:space="preserve">get </w:t>
          </w:r>
          <w:r w:rsidR="00920045">
            <w:rPr>
              <w:rFonts w:cstheme="minorHAnsi"/>
              <w:sz w:val="24"/>
              <w:szCs w:val="24"/>
            </w:rPr>
            <w:t xml:space="preserve">the new system. </w:t>
          </w:r>
          <w:r w:rsidR="000F1D09">
            <w:rPr>
              <w:rFonts w:cstheme="minorHAnsi"/>
              <w:sz w:val="24"/>
              <w:szCs w:val="24"/>
            </w:rPr>
            <w:t>They consider the system a perfect custom for them.</w:t>
          </w:r>
          <w:r w:rsidR="002B5D15">
            <w:rPr>
              <w:rFonts w:cstheme="minorHAnsi"/>
              <w:sz w:val="24"/>
              <w:szCs w:val="24"/>
            </w:rPr>
            <w:t xml:space="preserve"> </w:t>
          </w:r>
          <w:r w:rsidR="008D65A1">
            <w:rPr>
              <w:rFonts w:cstheme="minorHAnsi"/>
              <w:sz w:val="24"/>
              <w:szCs w:val="24"/>
            </w:rPr>
            <w:t xml:space="preserve">This could lead to some conflict </w:t>
          </w:r>
          <w:r w:rsidR="008D65A1">
            <w:rPr>
              <w:rFonts w:cstheme="minorHAnsi"/>
              <w:sz w:val="24"/>
              <w:szCs w:val="24"/>
            </w:rPr>
            <w:lastRenderedPageBreak/>
            <w:t>between the Portland and L</w:t>
          </w:r>
          <w:r w:rsidR="0033320E">
            <w:rPr>
              <w:rFonts w:cstheme="minorHAnsi"/>
              <w:sz w:val="24"/>
              <w:szCs w:val="24"/>
            </w:rPr>
            <w:t>os Angeles</w:t>
          </w:r>
          <w:r w:rsidR="00741424">
            <w:rPr>
              <w:rFonts w:cstheme="minorHAnsi"/>
              <w:sz w:val="24"/>
              <w:szCs w:val="24"/>
            </w:rPr>
            <w:t xml:space="preserve"> plants</w:t>
          </w:r>
          <w:r w:rsidR="0033320E" w:rsidRPr="002B5D15">
            <w:rPr>
              <w:rFonts w:cstheme="minorHAnsi"/>
              <w:sz w:val="24"/>
              <w:szCs w:val="24"/>
            </w:rPr>
            <w:t>.</w:t>
          </w:r>
          <w:r w:rsidR="00741424" w:rsidRPr="002B5D15">
            <w:rPr>
              <w:rFonts w:cstheme="minorHAnsi"/>
              <w:color w:val="000000"/>
              <w:sz w:val="24"/>
              <w:szCs w:val="24"/>
            </w:rPr>
            <w:t xml:space="preserve"> “Conflict will always be present in organizations. Conflict may be </w:t>
          </w:r>
          <w:r w:rsidR="002B5D15" w:rsidRPr="002B5D15">
            <w:rPr>
              <w:rFonts w:cstheme="minorHAnsi"/>
              <w:color w:val="000000"/>
              <w:sz w:val="24"/>
              <w:szCs w:val="24"/>
            </w:rPr>
            <w:t>personal, interpersonal</w:t>
          </w:r>
          <w:r w:rsidR="00741424" w:rsidRPr="002B5D15">
            <w:rPr>
              <w:rFonts w:cstheme="minorHAnsi"/>
              <w:color w:val="000000"/>
              <w:sz w:val="24"/>
              <w:szCs w:val="24"/>
            </w:rPr>
            <w:t xml:space="preserve">, or between rival groups or coalition.” “Whatever the reason, and whatever </w:t>
          </w:r>
          <w:r w:rsidR="002B5D15" w:rsidRPr="002B5D15">
            <w:rPr>
              <w:rFonts w:cstheme="minorHAnsi"/>
              <w:color w:val="000000"/>
              <w:sz w:val="24"/>
              <w:szCs w:val="24"/>
            </w:rPr>
            <w:t>the form</w:t>
          </w:r>
          <w:r w:rsidR="00741424" w:rsidRPr="002B5D15">
            <w:rPr>
              <w:rFonts w:cstheme="minorHAnsi"/>
              <w:color w:val="000000"/>
              <w:sz w:val="24"/>
              <w:szCs w:val="24"/>
            </w:rPr>
            <w:t xml:space="preserve"> it takes, its source rests in some perceived or real divergence of interests” (Morgan)</w:t>
          </w:r>
          <w:r w:rsidR="0033320E">
            <w:rPr>
              <w:rFonts w:cstheme="minorHAnsi"/>
              <w:sz w:val="24"/>
              <w:szCs w:val="24"/>
            </w:rPr>
            <w:t xml:space="preserve"> The Portland plant will think they don’t have enough support that Los Angle</w:t>
          </w:r>
          <w:r w:rsidR="00741424">
            <w:rPr>
              <w:rFonts w:cstheme="minorHAnsi"/>
              <w:sz w:val="24"/>
              <w:szCs w:val="24"/>
            </w:rPr>
            <w:t xml:space="preserve">s receives. </w:t>
          </w:r>
        </w:p>
        <w:p w14:paraId="5CF2BD8F" w14:textId="0F63CBC4" w:rsidR="001C1946" w:rsidRDefault="001C1946" w:rsidP="004C2ADC">
          <w:pPr>
            <w:spacing w:after="200" w:line="480" w:lineRule="auto"/>
            <w:rPr>
              <w:rFonts w:asciiTheme="majorHAnsi" w:hAnsiTheme="majorHAnsi" w:cstheme="minorHAnsi"/>
              <w:sz w:val="28"/>
              <w:szCs w:val="28"/>
            </w:rPr>
          </w:pPr>
          <w:r w:rsidRPr="005F6704">
            <w:rPr>
              <w:rFonts w:asciiTheme="majorHAnsi" w:hAnsiTheme="majorHAnsi" w:cstheme="minorHAnsi"/>
              <w:sz w:val="28"/>
              <w:szCs w:val="28"/>
            </w:rPr>
            <w:t xml:space="preserve">Implement </w:t>
          </w:r>
          <w:r w:rsidR="00E60FF0">
            <w:rPr>
              <w:rFonts w:asciiTheme="majorHAnsi" w:hAnsiTheme="majorHAnsi" w:cstheme="minorHAnsi"/>
              <w:sz w:val="28"/>
              <w:szCs w:val="28"/>
            </w:rPr>
            <w:t xml:space="preserve">the </w:t>
          </w:r>
          <w:r w:rsidRPr="005F6704">
            <w:rPr>
              <w:rFonts w:asciiTheme="majorHAnsi" w:hAnsiTheme="majorHAnsi" w:cstheme="minorHAnsi"/>
              <w:sz w:val="28"/>
              <w:szCs w:val="28"/>
            </w:rPr>
            <w:t>System in Select Divisions</w:t>
          </w:r>
        </w:p>
        <w:p w14:paraId="352DDEFC" w14:textId="1676A0DE" w:rsidR="000236B3" w:rsidRDefault="00C00D6C" w:rsidP="00C45F45">
          <w:pPr>
            <w:spacing w:after="200" w:line="480" w:lineRule="auto"/>
            <w:ind w:firstLine="720"/>
            <w:rPr>
              <w:rFonts w:cstheme="minorHAnsi"/>
              <w:sz w:val="24"/>
              <w:szCs w:val="24"/>
            </w:rPr>
          </w:pPr>
          <w:r>
            <w:rPr>
              <w:rFonts w:cstheme="minorHAnsi"/>
              <w:sz w:val="24"/>
              <w:szCs w:val="24"/>
            </w:rPr>
            <w:t xml:space="preserve">This option allows </w:t>
          </w:r>
          <w:r w:rsidR="00ED53AC">
            <w:rPr>
              <w:rFonts w:cstheme="minorHAnsi"/>
              <w:sz w:val="24"/>
              <w:szCs w:val="24"/>
            </w:rPr>
            <w:t>Sloss</w:t>
          </w:r>
          <w:r>
            <w:rPr>
              <w:rFonts w:cstheme="minorHAnsi"/>
              <w:sz w:val="24"/>
              <w:szCs w:val="24"/>
            </w:rPr>
            <w:t xml:space="preserve"> </w:t>
          </w:r>
          <w:r w:rsidR="006239B3">
            <w:rPr>
              <w:rFonts w:cstheme="minorHAnsi"/>
              <w:sz w:val="24"/>
              <w:szCs w:val="24"/>
            </w:rPr>
            <w:t>and Quarrey</w:t>
          </w:r>
          <w:r>
            <w:rPr>
              <w:rFonts w:cstheme="minorHAnsi"/>
              <w:sz w:val="24"/>
              <w:szCs w:val="24"/>
            </w:rPr>
            <w:t xml:space="preserve"> </w:t>
          </w:r>
          <w:r w:rsidR="000D1D18">
            <w:rPr>
              <w:rFonts w:cstheme="minorHAnsi"/>
              <w:sz w:val="24"/>
              <w:szCs w:val="24"/>
            </w:rPr>
            <w:t xml:space="preserve">to </w:t>
          </w:r>
          <w:r>
            <w:rPr>
              <w:rFonts w:cstheme="minorHAnsi"/>
              <w:sz w:val="24"/>
              <w:szCs w:val="24"/>
            </w:rPr>
            <w:t xml:space="preserve">present the </w:t>
          </w:r>
          <w:r w:rsidR="00ED53AC">
            <w:rPr>
              <w:rFonts w:cstheme="minorHAnsi"/>
              <w:sz w:val="24"/>
              <w:szCs w:val="24"/>
            </w:rPr>
            <w:t>system to the</w:t>
          </w:r>
          <w:r w:rsidR="006239B3">
            <w:rPr>
              <w:rFonts w:cstheme="minorHAnsi"/>
              <w:sz w:val="24"/>
              <w:szCs w:val="24"/>
            </w:rPr>
            <w:t xml:space="preserve"> other</w:t>
          </w:r>
          <w:r w:rsidR="00ED53AC">
            <w:rPr>
              <w:rFonts w:cstheme="minorHAnsi"/>
              <w:sz w:val="24"/>
              <w:szCs w:val="24"/>
            </w:rPr>
            <w:t xml:space="preserve"> divisions, they will choose whether to implement the system or not</w:t>
          </w:r>
          <w:r w:rsidR="00DD5E94" w:rsidRPr="00254DE1">
            <w:rPr>
              <w:rFonts w:cstheme="minorHAnsi"/>
              <w:sz w:val="24"/>
              <w:szCs w:val="24"/>
            </w:rPr>
            <w:t>.</w:t>
          </w:r>
          <w:r w:rsidR="00254DE1" w:rsidRPr="00254DE1">
            <w:rPr>
              <w:rFonts w:cstheme="minorHAnsi"/>
              <w:sz w:val="24"/>
              <w:szCs w:val="24"/>
            </w:rPr>
            <w:t xml:space="preserve"> </w:t>
          </w:r>
          <w:r w:rsidR="0010594D">
            <w:rPr>
              <w:sz w:val="24"/>
              <w:szCs w:val="24"/>
            </w:rPr>
            <w:t>T</w:t>
          </w:r>
          <w:r w:rsidR="00254DE1" w:rsidRPr="00254DE1">
            <w:rPr>
              <w:sz w:val="24"/>
              <w:szCs w:val="24"/>
            </w:rPr>
            <w:t>horough technology assimilation would be performed at each division</w:t>
          </w:r>
          <w:r w:rsidR="002E7501">
            <w:rPr>
              <w:sz w:val="24"/>
              <w:szCs w:val="24"/>
            </w:rPr>
            <w:t>.</w:t>
          </w:r>
          <w:r w:rsidR="00DD5E94">
            <w:rPr>
              <w:rFonts w:cstheme="minorHAnsi"/>
              <w:sz w:val="24"/>
              <w:szCs w:val="24"/>
            </w:rPr>
            <w:t xml:space="preserve"> </w:t>
          </w:r>
          <w:r w:rsidR="00DD5E94" w:rsidRPr="00DD5E94">
            <w:rPr>
              <w:rFonts w:cstheme="minorHAnsi"/>
              <w:sz w:val="24"/>
              <w:szCs w:val="24"/>
            </w:rPr>
            <w:t xml:space="preserve">If some </w:t>
          </w:r>
          <w:r w:rsidR="002E7501">
            <w:rPr>
              <w:rFonts w:cstheme="minorHAnsi"/>
              <w:sz w:val="24"/>
              <w:szCs w:val="24"/>
            </w:rPr>
            <w:t>division</w:t>
          </w:r>
          <w:r w:rsidR="00DD5E94" w:rsidRPr="00DD5E94">
            <w:rPr>
              <w:rFonts w:cstheme="minorHAnsi"/>
              <w:sz w:val="24"/>
              <w:szCs w:val="24"/>
            </w:rPr>
            <w:t xml:space="preserve"> chooses to execute the information system because they know they are struggling, then this would benefit the shareholders by bringing in more profit.</w:t>
          </w:r>
          <w:r w:rsidR="002E7501">
            <w:rPr>
              <w:rFonts w:cstheme="minorHAnsi"/>
              <w:sz w:val="24"/>
              <w:szCs w:val="24"/>
            </w:rPr>
            <w:t xml:space="preserve"> This will also benefit the customers because they will also </w:t>
          </w:r>
          <w:r w:rsidR="000C27BF">
            <w:rPr>
              <w:rFonts w:cstheme="minorHAnsi"/>
              <w:sz w:val="24"/>
              <w:szCs w:val="24"/>
            </w:rPr>
            <w:t>receive</w:t>
          </w:r>
          <w:r w:rsidR="002E7501">
            <w:rPr>
              <w:rFonts w:cstheme="minorHAnsi"/>
              <w:sz w:val="24"/>
              <w:szCs w:val="24"/>
            </w:rPr>
            <w:t xml:space="preserve"> </w:t>
          </w:r>
          <w:r w:rsidR="000C27BF">
            <w:rPr>
              <w:rFonts w:cstheme="minorHAnsi"/>
              <w:sz w:val="24"/>
              <w:szCs w:val="24"/>
            </w:rPr>
            <w:t>great service and quality record</w:t>
          </w:r>
          <w:r w:rsidR="0010594D">
            <w:rPr>
              <w:rFonts w:cstheme="minorHAnsi"/>
              <w:sz w:val="24"/>
              <w:szCs w:val="24"/>
            </w:rPr>
            <w:t>s</w:t>
          </w:r>
          <w:r w:rsidR="00C45F45">
            <w:rPr>
              <w:rFonts w:cstheme="minorHAnsi"/>
              <w:sz w:val="24"/>
              <w:szCs w:val="24"/>
            </w:rPr>
            <w:t>.</w:t>
          </w:r>
        </w:p>
        <w:p w14:paraId="7E9B90EB" w14:textId="5602E171" w:rsidR="00C45F45" w:rsidRPr="002B5D15" w:rsidRDefault="00C45F45" w:rsidP="005204F4">
          <w:pPr>
            <w:spacing w:after="200" w:line="480" w:lineRule="auto"/>
            <w:rPr>
              <w:rFonts w:cstheme="minorHAnsi"/>
              <w:sz w:val="24"/>
              <w:szCs w:val="24"/>
            </w:rPr>
          </w:pPr>
          <w:r>
            <w:rPr>
              <w:rFonts w:cstheme="minorHAnsi"/>
              <w:sz w:val="24"/>
              <w:szCs w:val="24"/>
            </w:rPr>
            <w:tab/>
          </w:r>
          <w:r w:rsidR="00215457">
            <w:rPr>
              <w:rFonts w:cstheme="minorHAnsi"/>
              <w:sz w:val="24"/>
              <w:szCs w:val="24"/>
            </w:rPr>
            <w:t xml:space="preserve">Connor metal will have to hire a programmer </w:t>
          </w:r>
          <w:r w:rsidR="00741A0E">
            <w:rPr>
              <w:rFonts w:cstheme="minorHAnsi"/>
              <w:sz w:val="24"/>
              <w:szCs w:val="24"/>
            </w:rPr>
            <w:t>in each division</w:t>
          </w:r>
          <w:r w:rsidR="00080F4E">
            <w:rPr>
              <w:rFonts w:cstheme="minorHAnsi"/>
              <w:sz w:val="24"/>
              <w:szCs w:val="24"/>
            </w:rPr>
            <w:t xml:space="preserve"> </w:t>
          </w:r>
          <w:r w:rsidR="00080F4E" w:rsidRPr="00080F4E">
            <w:rPr>
              <w:rFonts w:cstheme="minorHAnsi"/>
              <w:sz w:val="24"/>
              <w:szCs w:val="24"/>
            </w:rPr>
            <w:t>to facilitate the transition to the new system</w:t>
          </w:r>
          <w:r w:rsidR="00080F4E">
            <w:rPr>
              <w:rFonts w:cstheme="minorHAnsi"/>
              <w:sz w:val="24"/>
              <w:szCs w:val="24"/>
            </w:rPr>
            <w:t xml:space="preserve"> </w:t>
          </w:r>
          <w:r w:rsidR="00741A0E">
            <w:rPr>
              <w:rFonts w:cstheme="minorHAnsi"/>
              <w:sz w:val="24"/>
              <w:szCs w:val="24"/>
            </w:rPr>
            <w:t>or send Quarrey to each division</w:t>
          </w:r>
          <w:r w:rsidR="00EB1DBA">
            <w:rPr>
              <w:rFonts w:cstheme="minorHAnsi"/>
              <w:sz w:val="24"/>
              <w:szCs w:val="24"/>
            </w:rPr>
            <w:t xml:space="preserve"> that implement</w:t>
          </w:r>
          <w:r w:rsidR="0010594D">
            <w:rPr>
              <w:rFonts w:cstheme="minorHAnsi"/>
              <w:sz w:val="24"/>
              <w:szCs w:val="24"/>
            </w:rPr>
            <w:t>s</w:t>
          </w:r>
          <w:r w:rsidR="00EB1DBA">
            <w:rPr>
              <w:rFonts w:cstheme="minorHAnsi"/>
              <w:sz w:val="24"/>
              <w:szCs w:val="24"/>
            </w:rPr>
            <w:t xml:space="preserve"> the system</w:t>
          </w:r>
          <w:r w:rsidR="00741A0E">
            <w:rPr>
              <w:rFonts w:cstheme="minorHAnsi"/>
              <w:sz w:val="24"/>
              <w:szCs w:val="24"/>
            </w:rPr>
            <w:t>.</w:t>
          </w:r>
          <w:r w:rsidR="005204F4">
            <w:rPr>
              <w:rFonts w:cstheme="minorHAnsi"/>
              <w:sz w:val="24"/>
              <w:szCs w:val="24"/>
            </w:rPr>
            <w:t xml:space="preserve"> The </w:t>
          </w:r>
          <w:r w:rsidR="005204F4" w:rsidRPr="005204F4">
            <w:rPr>
              <w:rFonts w:cstheme="minorHAnsi"/>
              <w:sz w:val="24"/>
              <w:szCs w:val="24"/>
            </w:rPr>
            <w:t>employees would have to adjust to a</w:t>
          </w:r>
          <w:r w:rsidR="005204F4">
            <w:rPr>
              <w:rFonts w:cstheme="minorHAnsi"/>
              <w:sz w:val="24"/>
              <w:szCs w:val="24"/>
            </w:rPr>
            <w:t xml:space="preserve"> </w:t>
          </w:r>
          <w:r w:rsidR="005204F4" w:rsidRPr="005204F4">
            <w:rPr>
              <w:rFonts w:cstheme="minorHAnsi"/>
              <w:sz w:val="24"/>
              <w:szCs w:val="24"/>
            </w:rPr>
            <w:t xml:space="preserve">new IT </w:t>
          </w:r>
          <w:r w:rsidR="005204F4">
            <w:rPr>
              <w:rFonts w:cstheme="minorHAnsi"/>
              <w:sz w:val="24"/>
              <w:szCs w:val="24"/>
            </w:rPr>
            <w:t xml:space="preserve">architecture whether they like it or not. </w:t>
          </w:r>
          <w:r w:rsidR="00C77BB7">
            <w:rPr>
              <w:rFonts w:cstheme="minorHAnsi"/>
              <w:sz w:val="24"/>
              <w:szCs w:val="24"/>
            </w:rPr>
            <w:t>Sloss</w:t>
          </w:r>
          <w:r w:rsidR="00EB2B85">
            <w:rPr>
              <w:rFonts w:cstheme="minorHAnsi"/>
              <w:sz w:val="24"/>
              <w:szCs w:val="24"/>
            </w:rPr>
            <w:t xml:space="preserve"> is also allowing his plant manager to make</w:t>
          </w:r>
          <w:r w:rsidR="00CB2BFC">
            <w:rPr>
              <w:rFonts w:cstheme="minorHAnsi"/>
              <w:sz w:val="24"/>
              <w:szCs w:val="24"/>
            </w:rPr>
            <w:t xml:space="preserve"> </w:t>
          </w:r>
          <w:r w:rsidR="00EB2B85">
            <w:rPr>
              <w:rFonts w:cstheme="minorHAnsi"/>
              <w:sz w:val="24"/>
              <w:szCs w:val="24"/>
            </w:rPr>
            <w:t>important decisions</w:t>
          </w:r>
          <w:r w:rsidR="00DE4B94">
            <w:rPr>
              <w:rFonts w:cstheme="minorHAnsi"/>
              <w:sz w:val="24"/>
              <w:szCs w:val="24"/>
            </w:rPr>
            <w:t xml:space="preserve">. This will make the implementation more successful and </w:t>
          </w:r>
          <w:r w:rsidR="00CB2BFC">
            <w:rPr>
              <w:rFonts w:cstheme="minorHAnsi"/>
              <w:sz w:val="24"/>
              <w:szCs w:val="24"/>
            </w:rPr>
            <w:t>efficient. It could be a long process.</w:t>
          </w:r>
        </w:p>
        <w:p w14:paraId="61A9F28C" w14:textId="17620EE0" w:rsidR="004C2ADC" w:rsidRDefault="004C2ADC" w:rsidP="004C2ADC">
          <w:pPr>
            <w:pStyle w:val="NormalWeb"/>
            <w:spacing w:before="57" w:beforeAutospacing="0" w:after="0" w:afterAutospacing="0" w:line="480" w:lineRule="auto"/>
            <w:ind w:left="3"/>
            <w:rPr>
              <w:rFonts w:asciiTheme="majorHAnsi" w:hAnsiTheme="majorHAnsi" w:cstheme="minorHAnsi"/>
              <w:color w:val="000000"/>
              <w:sz w:val="28"/>
              <w:szCs w:val="28"/>
            </w:rPr>
          </w:pPr>
          <w:r w:rsidRPr="005F6704">
            <w:rPr>
              <w:rFonts w:asciiTheme="majorHAnsi" w:hAnsiTheme="majorHAnsi" w:cstheme="minorHAnsi"/>
              <w:color w:val="000000"/>
              <w:sz w:val="28"/>
              <w:szCs w:val="28"/>
            </w:rPr>
            <w:t>Implement the system in all branches </w:t>
          </w:r>
        </w:p>
        <w:p w14:paraId="172737C4" w14:textId="65BE92FE" w:rsidR="007F513C" w:rsidRDefault="00983450" w:rsidP="00B5258D">
          <w:pPr>
            <w:pStyle w:val="NormalWeb"/>
            <w:spacing w:before="57" w:after="0" w:line="480" w:lineRule="auto"/>
            <w:ind w:left="3" w:firstLine="717"/>
            <w:rPr>
              <w:rFonts w:asciiTheme="minorHAnsi" w:hAnsiTheme="minorHAnsi" w:cstheme="minorHAnsi"/>
            </w:rPr>
          </w:pPr>
          <w:r>
            <w:rPr>
              <w:rFonts w:asciiTheme="minorHAnsi" w:hAnsiTheme="minorHAnsi" w:cstheme="minorHAnsi"/>
              <w:color w:val="000000"/>
            </w:rPr>
            <w:t xml:space="preserve">There is a massive threat of </w:t>
          </w:r>
          <w:r w:rsidR="0073657B">
            <w:rPr>
              <w:rFonts w:asciiTheme="minorHAnsi" w:hAnsiTheme="minorHAnsi" w:cstheme="minorHAnsi"/>
              <w:color w:val="000000"/>
            </w:rPr>
            <w:t xml:space="preserve">employee or managers </w:t>
          </w:r>
          <w:r>
            <w:rPr>
              <w:rFonts w:asciiTheme="minorHAnsi" w:hAnsiTheme="minorHAnsi" w:cstheme="minorHAnsi"/>
              <w:color w:val="000000"/>
            </w:rPr>
            <w:t>pushback with this option. This option</w:t>
          </w:r>
          <w:r w:rsidR="0047374E">
            <w:rPr>
              <w:rFonts w:asciiTheme="minorHAnsi" w:hAnsiTheme="minorHAnsi" w:cstheme="minorHAnsi"/>
              <w:color w:val="000000"/>
            </w:rPr>
            <w:t xml:space="preserve"> </w:t>
          </w:r>
          <w:r w:rsidR="00BB7D4E">
            <w:rPr>
              <w:rFonts w:asciiTheme="minorHAnsi" w:hAnsiTheme="minorHAnsi" w:cstheme="minorHAnsi"/>
              <w:color w:val="000000"/>
            </w:rPr>
            <w:t>allows</w:t>
          </w:r>
          <w:r w:rsidR="0047374E">
            <w:rPr>
              <w:rFonts w:asciiTheme="minorHAnsi" w:hAnsiTheme="minorHAnsi" w:cstheme="minorHAnsi"/>
              <w:color w:val="000000"/>
            </w:rPr>
            <w:t xml:space="preserve"> Connor Metal to implement</w:t>
          </w:r>
          <w:r>
            <w:rPr>
              <w:rFonts w:asciiTheme="minorHAnsi" w:hAnsiTheme="minorHAnsi" w:cstheme="minorHAnsi"/>
              <w:color w:val="000000"/>
            </w:rPr>
            <w:t xml:space="preserve"> </w:t>
          </w:r>
          <w:r w:rsidR="0047374E" w:rsidRPr="0047374E">
            <w:rPr>
              <w:rFonts w:asciiTheme="minorHAnsi" w:hAnsiTheme="minorHAnsi" w:cstheme="minorHAnsi"/>
              <w:color w:val="000000"/>
            </w:rPr>
            <w:t>the new information system in all of the branches with force</w:t>
          </w:r>
          <w:r w:rsidR="001537BD" w:rsidRPr="00BB7D4E">
            <w:rPr>
              <w:rFonts w:asciiTheme="minorHAnsi" w:hAnsiTheme="minorHAnsi" w:cstheme="minorHAnsi"/>
              <w:color w:val="000000"/>
            </w:rPr>
            <w:t xml:space="preserve">. </w:t>
          </w:r>
          <w:r w:rsidR="00BB7D4E" w:rsidRPr="00BB7D4E">
            <w:rPr>
              <w:rFonts w:asciiTheme="minorHAnsi" w:hAnsiTheme="minorHAnsi" w:cstheme="minorHAnsi"/>
            </w:rPr>
            <w:t xml:space="preserve">The implementation of the </w:t>
          </w:r>
          <w:r w:rsidR="00D379A4" w:rsidRPr="00BB7D4E">
            <w:rPr>
              <w:rFonts w:asciiTheme="minorHAnsi" w:hAnsiTheme="minorHAnsi" w:cstheme="minorHAnsi"/>
            </w:rPr>
            <w:t>new system</w:t>
          </w:r>
          <w:r w:rsidR="00D379A4" w:rsidRPr="00BB7D4E">
            <w:rPr>
              <w:rFonts w:asciiTheme="minorHAnsi" w:hAnsiTheme="minorHAnsi" w:cstheme="minorHAnsi"/>
            </w:rPr>
            <w:t xml:space="preserve"> may go very </w:t>
          </w:r>
          <w:r w:rsidR="00BB7D4E" w:rsidRPr="00BB7D4E">
            <w:rPr>
              <w:rFonts w:asciiTheme="minorHAnsi" w:hAnsiTheme="minorHAnsi" w:cstheme="minorHAnsi"/>
            </w:rPr>
            <w:t>smoothly,</w:t>
          </w:r>
          <w:r w:rsidR="00D379A4" w:rsidRPr="00BB7D4E">
            <w:rPr>
              <w:rFonts w:asciiTheme="minorHAnsi" w:hAnsiTheme="minorHAnsi" w:cstheme="minorHAnsi"/>
            </w:rPr>
            <w:t xml:space="preserve"> and </w:t>
          </w:r>
          <w:r w:rsidR="00D379A4" w:rsidRPr="00BB7D4E">
            <w:rPr>
              <w:rFonts w:asciiTheme="minorHAnsi" w:hAnsiTheme="minorHAnsi" w:cstheme="minorHAnsi"/>
            </w:rPr>
            <w:lastRenderedPageBreak/>
            <w:t>customers will benefit</w:t>
          </w:r>
          <w:r w:rsidR="00BB7D4E" w:rsidRPr="00BB7D4E">
            <w:rPr>
              <w:rFonts w:asciiTheme="minorHAnsi" w:hAnsiTheme="minorHAnsi" w:cstheme="minorHAnsi"/>
            </w:rPr>
            <w:t>, if it does not customer</w:t>
          </w:r>
          <w:r w:rsidR="0073657B">
            <w:rPr>
              <w:rFonts w:asciiTheme="minorHAnsi" w:hAnsiTheme="minorHAnsi" w:cstheme="minorHAnsi"/>
            </w:rPr>
            <w:t>s</w:t>
          </w:r>
          <w:r w:rsidR="00BB7D4E" w:rsidRPr="00BB7D4E">
            <w:rPr>
              <w:rFonts w:asciiTheme="minorHAnsi" w:hAnsiTheme="minorHAnsi" w:cstheme="minorHAnsi"/>
            </w:rPr>
            <w:t xml:space="preserve"> will have</w:t>
          </w:r>
          <w:r w:rsidR="007F513C">
            <w:rPr>
              <w:rFonts w:asciiTheme="minorHAnsi" w:hAnsiTheme="minorHAnsi" w:cstheme="minorHAnsi"/>
            </w:rPr>
            <w:t xml:space="preserve"> to</w:t>
          </w:r>
          <w:r w:rsidR="00BB7D4E" w:rsidRPr="00BB7D4E">
            <w:rPr>
              <w:rFonts w:asciiTheme="minorHAnsi" w:hAnsiTheme="minorHAnsi" w:cstheme="minorHAnsi"/>
            </w:rPr>
            <w:t xml:space="preserve"> experience the not so good service.</w:t>
          </w:r>
          <w:r w:rsidR="0081271C">
            <w:rPr>
              <w:rFonts w:asciiTheme="minorHAnsi" w:hAnsiTheme="minorHAnsi" w:cstheme="minorHAnsi"/>
            </w:rPr>
            <w:t xml:space="preserve"> </w:t>
          </w:r>
          <w:r w:rsidR="0081271C" w:rsidRPr="0081271C">
            <w:rPr>
              <w:rFonts w:asciiTheme="minorHAnsi" w:hAnsiTheme="minorHAnsi" w:cstheme="minorHAnsi"/>
            </w:rPr>
            <w:t>This option</w:t>
          </w:r>
          <w:r w:rsidR="0081271C">
            <w:rPr>
              <w:rFonts w:asciiTheme="minorHAnsi" w:hAnsiTheme="minorHAnsi" w:cstheme="minorHAnsi"/>
            </w:rPr>
            <w:t xml:space="preserve"> also</w:t>
          </w:r>
          <w:r w:rsidR="0081271C" w:rsidRPr="0081271C">
            <w:rPr>
              <w:rFonts w:asciiTheme="minorHAnsi" w:hAnsiTheme="minorHAnsi" w:cstheme="minorHAnsi"/>
            </w:rPr>
            <w:t xml:space="preserve"> requires the most</w:t>
          </w:r>
          <w:r w:rsidR="0081271C">
            <w:rPr>
              <w:rFonts w:asciiTheme="minorHAnsi" w:hAnsiTheme="minorHAnsi" w:cstheme="minorHAnsi"/>
            </w:rPr>
            <w:t xml:space="preserve"> </w:t>
          </w:r>
          <w:r w:rsidR="0081271C" w:rsidRPr="0081271C">
            <w:rPr>
              <w:rFonts w:asciiTheme="minorHAnsi" w:hAnsiTheme="minorHAnsi" w:cstheme="minorHAnsi"/>
            </w:rPr>
            <w:t>resources</w:t>
          </w:r>
          <w:r w:rsidR="00FC2AE2">
            <w:rPr>
              <w:rFonts w:asciiTheme="minorHAnsi" w:hAnsiTheme="minorHAnsi" w:cstheme="minorHAnsi"/>
            </w:rPr>
            <w:t xml:space="preserve"> and time</w:t>
          </w:r>
          <w:r w:rsidR="0081271C">
            <w:rPr>
              <w:rFonts w:asciiTheme="minorHAnsi" w:hAnsiTheme="minorHAnsi" w:cstheme="minorHAnsi"/>
            </w:rPr>
            <w:t xml:space="preserve"> </w:t>
          </w:r>
          <w:r w:rsidR="0081271C" w:rsidRPr="0081271C">
            <w:rPr>
              <w:rFonts w:asciiTheme="minorHAnsi" w:hAnsiTheme="minorHAnsi" w:cstheme="minorHAnsi"/>
            </w:rPr>
            <w:t>out of the three options</w:t>
          </w:r>
          <w:r w:rsidR="0081271C">
            <w:rPr>
              <w:rFonts w:asciiTheme="minorHAnsi" w:hAnsiTheme="minorHAnsi" w:cstheme="minorHAnsi"/>
            </w:rPr>
            <w:t>.</w:t>
          </w:r>
          <w:r w:rsidR="00B5258D">
            <w:rPr>
              <w:rFonts w:asciiTheme="minorHAnsi" w:hAnsiTheme="minorHAnsi" w:cstheme="minorHAnsi"/>
            </w:rPr>
            <w:t xml:space="preserve"> </w:t>
          </w:r>
          <w:r w:rsidR="007F513C">
            <w:rPr>
              <w:rFonts w:asciiTheme="minorHAnsi" w:hAnsiTheme="minorHAnsi" w:cstheme="minorHAnsi"/>
            </w:rPr>
            <w:t>Shareholder</w:t>
          </w:r>
          <w:r w:rsidR="00966A94">
            <w:rPr>
              <w:rFonts w:asciiTheme="minorHAnsi" w:hAnsiTheme="minorHAnsi" w:cstheme="minorHAnsi"/>
            </w:rPr>
            <w:t>s</w:t>
          </w:r>
          <w:r w:rsidR="007F513C">
            <w:rPr>
              <w:rFonts w:asciiTheme="minorHAnsi" w:hAnsiTheme="minorHAnsi" w:cstheme="minorHAnsi"/>
            </w:rPr>
            <w:t xml:space="preserve"> will also benefit or </w:t>
          </w:r>
          <w:r w:rsidR="00D643BF">
            <w:rPr>
              <w:rFonts w:asciiTheme="minorHAnsi" w:hAnsiTheme="minorHAnsi" w:cstheme="minorHAnsi"/>
            </w:rPr>
            <w:t>los</w:t>
          </w:r>
          <w:r w:rsidR="00966A94">
            <w:rPr>
              <w:rFonts w:asciiTheme="minorHAnsi" w:hAnsiTheme="minorHAnsi" w:cstheme="minorHAnsi"/>
            </w:rPr>
            <w:t>e</w:t>
          </w:r>
          <w:r w:rsidR="00D643BF">
            <w:rPr>
              <w:rFonts w:asciiTheme="minorHAnsi" w:hAnsiTheme="minorHAnsi" w:cstheme="minorHAnsi"/>
            </w:rPr>
            <w:t xml:space="preserve"> depending on the implementation. </w:t>
          </w:r>
        </w:p>
        <w:p w14:paraId="78A9C4DB" w14:textId="77777777" w:rsidR="007F513C" w:rsidRPr="00BB7D4E" w:rsidRDefault="007F513C" w:rsidP="004C2ADC">
          <w:pPr>
            <w:pStyle w:val="NormalWeb"/>
            <w:spacing w:before="57" w:beforeAutospacing="0" w:after="0" w:afterAutospacing="0" w:line="480" w:lineRule="auto"/>
            <w:ind w:left="3"/>
            <w:rPr>
              <w:rFonts w:asciiTheme="minorHAnsi" w:hAnsiTheme="minorHAnsi" w:cstheme="minorHAnsi"/>
              <w:color w:val="000000"/>
            </w:rPr>
          </w:pPr>
        </w:p>
        <w:p w14:paraId="140287D8" w14:textId="4C10CD68" w:rsidR="004C2ADC" w:rsidRDefault="004C2ADC" w:rsidP="004C2ADC">
          <w:pPr>
            <w:pStyle w:val="NormalWeb"/>
            <w:spacing w:before="57" w:beforeAutospacing="0" w:after="0" w:afterAutospacing="0" w:line="480" w:lineRule="auto"/>
            <w:ind w:left="3"/>
            <w:rPr>
              <w:rFonts w:asciiTheme="majorHAnsi" w:hAnsiTheme="majorHAnsi" w:cstheme="minorHAnsi"/>
              <w:b/>
              <w:bCs/>
              <w:color w:val="03ABAB" w:themeColor="text2" w:themeTint="BF"/>
              <w:sz w:val="36"/>
              <w:szCs w:val="36"/>
            </w:rPr>
          </w:pPr>
          <w:r w:rsidRPr="009E0A66">
            <w:rPr>
              <w:rFonts w:asciiTheme="majorHAnsi" w:hAnsiTheme="majorHAnsi" w:cstheme="minorHAnsi"/>
              <w:b/>
              <w:bCs/>
              <w:color w:val="03ABAB" w:themeColor="text2" w:themeTint="BF"/>
              <w:sz w:val="36"/>
              <w:szCs w:val="36"/>
            </w:rPr>
            <w:t>Recommend</w:t>
          </w:r>
          <w:r w:rsidR="000D5D38">
            <w:rPr>
              <w:rFonts w:asciiTheme="majorHAnsi" w:hAnsiTheme="majorHAnsi" w:cstheme="minorHAnsi"/>
              <w:b/>
              <w:bCs/>
              <w:color w:val="03ABAB" w:themeColor="text2" w:themeTint="BF"/>
              <w:sz w:val="36"/>
              <w:szCs w:val="36"/>
            </w:rPr>
            <w:t>ation</w:t>
          </w:r>
        </w:p>
        <w:p w14:paraId="3BA4E480" w14:textId="226897A9" w:rsidR="00B5258D" w:rsidRDefault="00481F6D" w:rsidP="00632940">
          <w:pPr>
            <w:pStyle w:val="NormalWeb"/>
            <w:spacing w:before="57" w:after="0" w:line="480" w:lineRule="auto"/>
            <w:ind w:left="3" w:firstLine="717"/>
            <w:rPr>
              <w:rFonts w:asciiTheme="minorHAnsi" w:hAnsiTheme="minorHAnsi" w:cstheme="minorHAnsi"/>
            </w:rPr>
          </w:pPr>
          <w:r w:rsidRPr="00481F6D">
            <w:rPr>
              <w:rFonts w:asciiTheme="minorHAnsi" w:hAnsiTheme="minorHAnsi" w:cstheme="minorHAnsi"/>
            </w:rPr>
            <w:t>Implementing the new system through Connor’s divisions would require a huge</w:t>
          </w:r>
          <w:r w:rsidRPr="00481F6D">
            <w:rPr>
              <w:rFonts w:asciiTheme="minorHAnsi" w:hAnsiTheme="minorHAnsi" w:cstheme="minorHAnsi"/>
            </w:rPr>
            <w:t xml:space="preserve"> </w:t>
          </w:r>
          <w:r w:rsidRPr="00481F6D">
            <w:rPr>
              <w:rFonts w:asciiTheme="minorHAnsi" w:hAnsiTheme="minorHAnsi" w:cstheme="minorHAnsi"/>
            </w:rPr>
            <w:t>investment of time and resources.</w:t>
          </w:r>
          <w:r w:rsidR="005377B6">
            <w:rPr>
              <w:rFonts w:asciiTheme="minorHAnsi" w:hAnsiTheme="minorHAnsi" w:cstheme="minorHAnsi"/>
            </w:rPr>
            <w:t xml:space="preserve"> Doing Nothing would not benefit some division</w:t>
          </w:r>
          <w:r w:rsidR="007A2F9E">
            <w:rPr>
              <w:rFonts w:asciiTheme="minorHAnsi" w:hAnsiTheme="minorHAnsi" w:cstheme="minorHAnsi"/>
            </w:rPr>
            <w:t xml:space="preserve"> and its customers</w:t>
          </w:r>
          <w:r w:rsidR="005377B6">
            <w:rPr>
              <w:rFonts w:asciiTheme="minorHAnsi" w:hAnsiTheme="minorHAnsi" w:cstheme="minorHAnsi"/>
            </w:rPr>
            <w:t>. The option I wo</w:t>
          </w:r>
          <w:r w:rsidR="00FC2AE2">
            <w:rPr>
              <w:rFonts w:asciiTheme="minorHAnsi" w:hAnsiTheme="minorHAnsi" w:cstheme="minorHAnsi"/>
            </w:rPr>
            <w:t xml:space="preserve">uld recommend </w:t>
          </w:r>
          <w:r w:rsidR="003B7F20">
            <w:rPr>
              <w:rFonts w:asciiTheme="minorHAnsi" w:hAnsiTheme="minorHAnsi" w:cstheme="minorHAnsi"/>
            </w:rPr>
            <w:t>show</w:t>
          </w:r>
          <w:r w:rsidR="00F708E4">
            <w:rPr>
              <w:rFonts w:asciiTheme="minorHAnsi" w:hAnsiTheme="minorHAnsi" w:cstheme="minorHAnsi"/>
            </w:rPr>
            <w:t>s</w:t>
          </w:r>
          <w:r w:rsidR="003B7F20">
            <w:rPr>
              <w:rFonts w:asciiTheme="minorHAnsi" w:hAnsiTheme="minorHAnsi" w:cstheme="minorHAnsi"/>
            </w:rPr>
            <w:t xml:space="preserve"> the best example of technology ass</w:t>
          </w:r>
          <w:r w:rsidR="00F86541">
            <w:rPr>
              <w:rFonts w:asciiTheme="minorHAnsi" w:hAnsiTheme="minorHAnsi" w:cstheme="minorHAnsi"/>
            </w:rPr>
            <w:t>imilation</w:t>
          </w:r>
          <w:r w:rsidR="00F708E4">
            <w:rPr>
              <w:rFonts w:asciiTheme="minorHAnsi" w:hAnsiTheme="minorHAnsi" w:cstheme="minorHAnsi"/>
            </w:rPr>
            <w:t xml:space="preserve"> and the best option in the long run. </w:t>
          </w:r>
          <w:r w:rsidR="002B6FFE">
            <w:rPr>
              <w:rFonts w:asciiTheme="minorHAnsi" w:hAnsiTheme="minorHAnsi" w:cstheme="minorHAnsi"/>
            </w:rPr>
            <w:t>This option will be to implement the new information system in select divisions.</w:t>
          </w:r>
        </w:p>
        <w:p w14:paraId="218EF581" w14:textId="19D2543F" w:rsidR="002B6FFE" w:rsidRDefault="00D958A8" w:rsidP="00632940">
          <w:pPr>
            <w:pStyle w:val="NormalWeb"/>
            <w:spacing w:before="57" w:after="0" w:line="480" w:lineRule="auto"/>
            <w:ind w:left="3" w:firstLine="717"/>
            <w:rPr>
              <w:rFonts w:asciiTheme="minorHAnsi" w:hAnsiTheme="minorHAnsi" w:cstheme="minorHAnsi"/>
            </w:rPr>
          </w:pPr>
          <w:r w:rsidRPr="00FB16D1">
            <w:rPr>
              <w:rFonts w:asciiTheme="minorHAnsi" w:hAnsiTheme="minorHAnsi" w:cstheme="minorHAnsi"/>
            </w:rPr>
            <w:t>F</w:t>
          </w:r>
          <w:r w:rsidR="00FD7C5C" w:rsidRPr="00FB16D1">
            <w:rPr>
              <w:rFonts w:asciiTheme="minorHAnsi" w:hAnsiTheme="minorHAnsi" w:cstheme="minorHAnsi"/>
            </w:rPr>
            <w:t>orcing the plant managers to use a system highly disruptive information system after giving them the autonomy to decide how their plants should best operate</w:t>
          </w:r>
          <w:r w:rsidRPr="00FB16D1">
            <w:rPr>
              <w:rFonts w:asciiTheme="minorHAnsi" w:hAnsiTheme="minorHAnsi" w:cstheme="minorHAnsi"/>
            </w:rPr>
            <w:t xml:space="preserve"> could lead to </w:t>
          </w:r>
          <w:r w:rsidR="00B601B4" w:rsidRPr="00FB16D1">
            <w:rPr>
              <w:rFonts w:asciiTheme="minorHAnsi" w:hAnsiTheme="minorHAnsi" w:cstheme="minorHAnsi"/>
            </w:rPr>
            <w:t>distrust between the executives and management</w:t>
          </w:r>
          <w:r w:rsidR="00FD7C5C" w:rsidRPr="00FB16D1">
            <w:rPr>
              <w:rFonts w:asciiTheme="minorHAnsi" w:hAnsiTheme="minorHAnsi" w:cstheme="minorHAnsi"/>
            </w:rPr>
            <w:t>. “Effective managers and professionals in all walks of life have to become skilled in the art of ‘reading’ the situations they are attempting to organize or manage” (Morgan)</w:t>
          </w:r>
          <w:r w:rsidR="00FB16D1">
            <w:rPr>
              <w:rFonts w:asciiTheme="minorHAnsi" w:hAnsiTheme="minorHAnsi" w:cstheme="minorHAnsi"/>
            </w:rPr>
            <w:t>.</w:t>
          </w:r>
        </w:p>
        <w:p w14:paraId="34F6A930" w14:textId="0E7485AD" w:rsidR="00FB16D1" w:rsidRPr="00FB16D1" w:rsidRDefault="00D25801" w:rsidP="00632940">
          <w:pPr>
            <w:pStyle w:val="NormalWeb"/>
            <w:spacing w:before="57" w:after="0" w:line="480" w:lineRule="auto"/>
            <w:ind w:left="3" w:firstLine="717"/>
            <w:rPr>
              <w:rFonts w:asciiTheme="minorHAnsi" w:hAnsiTheme="minorHAnsi" w:cstheme="minorHAnsi"/>
            </w:rPr>
          </w:pPr>
          <w:r>
            <w:rPr>
              <w:rFonts w:asciiTheme="minorHAnsi" w:hAnsiTheme="minorHAnsi" w:cstheme="minorHAnsi"/>
            </w:rPr>
            <w:t>Based on the four stages</w:t>
          </w:r>
          <w:r w:rsidR="001130D1">
            <w:rPr>
              <w:rFonts w:asciiTheme="minorHAnsi" w:hAnsiTheme="minorHAnsi" w:cstheme="minorHAnsi"/>
            </w:rPr>
            <w:t xml:space="preserve"> model of growth, the best </w:t>
          </w:r>
          <w:r w:rsidR="00AB7467">
            <w:rPr>
              <w:rFonts w:asciiTheme="minorHAnsi" w:hAnsiTheme="minorHAnsi" w:cstheme="minorHAnsi"/>
            </w:rPr>
            <w:t xml:space="preserve">way </w:t>
          </w:r>
          <w:r w:rsidR="00B460EA">
            <w:rPr>
              <w:rFonts w:asciiTheme="minorHAnsi" w:hAnsiTheme="minorHAnsi" w:cstheme="minorHAnsi"/>
            </w:rPr>
            <w:t xml:space="preserve">for </w:t>
          </w:r>
          <w:r w:rsidR="00AB7467">
            <w:rPr>
              <w:rFonts w:asciiTheme="minorHAnsi" w:hAnsiTheme="minorHAnsi" w:cstheme="minorHAnsi"/>
            </w:rPr>
            <w:t xml:space="preserve">Sloss and Quarrey to proceed </w:t>
          </w:r>
          <w:r w:rsidR="00164DA4">
            <w:rPr>
              <w:rFonts w:asciiTheme="minorHAnsi" w:hAnsiTheme="minorHAnsi" w:cstheme="minorHAnsi"/>
            </w:rPr>
            <w:t>with the syste</w:t>
          </w:r>
          <w:r w:rsidR="00F956AD">
            <w:rPr>
              <w:rFonts w:asciiTheme="minorHAnsi" w:hAnsiTheme="minorHAnsi" w:cstheme="minorHAnsi"/>
            </w:rPr>
            <w:t>m</w:t>
          </w:r>
          <w:r w:rsidR="00164DA4">
            <w:rPr>
              <w:rFonts w:asciiTheme="minorHAnsi" w:hAnsiTheme="minorHAnsi" w:cstheme="minorHAnsi"/>
            </w:rPr>
            <w:t xml:space="preserve"> due to the unique combination of </w:t>
          </w:r>
          <w:r w:rsidR="00F956AD">
            <w:rPr>
              <w:rFonts w:asciiTheme="minorHAnsi" w:hAnsiTheme="minorHAnsi" w:cstheme="minorHAnsi"/>
            </w:rPr>
            <w:t>Q</w:t>
          </w:r>
          <w:r w:rsidR="00164DA4">
            <w:rPr>
              <w:rFonts w:asciiTheme="minorHAnsi" w:hAnsiTheme="minorHAnsi" w:cstheme="minorHAnsi"/>
            </w:rPr>
            <w:t>uarrey’s involvement and the circum</w:t>
          </w:r>
          <w:r w:rsidR="00966A94">
            <w:rPr>
              <w:rFonts w:asciiTheme="minorHAnsi" w:hAnsiTheme="minorHAnsi" w:cstheme="minorHAnsi"/>
            </w:rPr>
            <w:t>stan</w:t>
          </w:r>
          <w:r w:rsidR="00164DA4">
            <w:rPr>
              <w:rFonts w:asciiTheme="minorHAnsi" w:hAnsiTheme="minorHAnsi" w:cstheme="minorHAnsi"/>
            </w:rPr>
            <w:t>ce</w:t>
          </w:r>
          <w:r w:rsidR="00F956AD">
            <w:rPr>
              <w:rFonts w:asciiTheme="minorHAnsi" w:hAnsiTheme="minorHAnsi" w:cstheme="minorHAnsi"/>
            </w:rPr>
            <w:t xml:space="preserve">s of the particular </w:t>
          </w:r>
          <w:r w:rsidR="00B460EA">
            <w:rPr>
              <w:rFonts w:asciiTheme="minorHAnsi" w:hAnsiTheme="minorHAnsi" w:cstheme="minorHAnsi"/>
            </w:rPr>
            <w:t>plant withou</w:t>
          </w:r>
          <w:r w:rsidR="00F161AA">
            <w:rPr>
              <w:rFonts w:asciiTheme="minorHAnsi" w:hAnsiTheme="minorHAnsi" w:cstheme="minorHAnsi"/>
            </w:rPr>
            <w:t xml:space="preserve">t the other division find it too </w:t>
          </w:r>
          <w:r w:rsidR="00F736A9">
            <w:rPr>
              <w:rFonts w:asciiTheme="minorHAnsi" w:hAnsiTheme="minorHAnsi" w:cstheme="minorHAnsi"/>
            </w:rPr>
            <w:t>structured</w:t>
          </w:r>
          <w:r w:rsidR="00F161AA">
            <w:rPr>
              <w:rFonts w:asciiTheme="minorHAnsi" w:hAnsiTheme="minorHAnsi" w:cstheme="minorHAnsi"/>
            </w:rPr>
            <w:t xml:space="preserve"> or bureaucratic would be to allow the divisions to implement the system</w:t>
          </w:r>
          <w:r w:rsidR="00D45A61">
            <w:rPr>
              <w:rFonts w:asciiTheme="minorHAnsi" w:hAnsiTheme="minorHAnsi" w:cstheme="minorHAnsi"/>
            </w:rPr>
            <w:t xml:space="preserve"> its plant. </w:t>
          </w:r>
        </w:p>
        <w:p w14:paraId="7009F7E4" w14:textId="23BD7D87" w:rsidR="00D92C14" w:rsidRPr="009E0A66" w:rsidRDefault="00D92C14" w:rsidP="004C2ADC">
          <w:pPr>
            <w:pStyle w:val="NormalWeb"/>
            <w:spacing w:before="57" w:beforeAutospacing="0" w:after="0" w:afterAutospacing="0" w:line="480" w:lineRule="auto"/>
            <w:ind w:left="3"/>
            <w:rPr>
              <w:rFonts w:asciiTheme="majorHAnsi" w:hAnsiTheme="majorHAnsi" w:cstheme="minorHAnsi"/>
              <w:b/>
              <w:bCs/>
              <w:color w:val="03ABAB" w:themeColor="text2" w:themeTint="BF"/>
              <w:sz w:val="36"/>
              <w:szCs w:val="36"/>
            </w:rPr>
          </w:pPr>
          <w:r w:rsidRPr="009E0A66">
            <w:rPr>
              <w:rFonts w:asciiTheme="majorHAnsi" w:hAnsiTheme="majorHAnsi" w:cstheme="minorHAnsi"/>
              <w:b/>
              <w:bCs/>
              <w:color w:val="03ABAB" w:themeColor="text2" w:themeTint="BF"/>
              <w:sz w:val="36"/>
              <w:szCs w:val="36"/>
            </w:rPr>
            <w:lastRenderedPageBreak/>
            <w:t>Cit</w:t>
          </w:r>
          <w:r w:rsidR="008F1990" w:rsidRPr="009E0A66">
            <w:rPr>
              <w:rFonts w:asciiTheme="majorHAnsi" w:hAnsiTheme="majorHAnsi" w:cstheme="minorHAnsi"/>
              <w:b/>
              <w:bCs/>
              <w:color w:val="03ABAB" w:themeColor="text2" w:themeTint="BF"/>
              <w:sz w:val="36"/>
              <w:szCs w:val="36"/>
            </w:rPr>
            <w:t>ation</w:t>
          </w:r>
          <w:r w:rsidR="000D5D38">
            <w:rPr>
              <w:rFonts w:asciiTheme="majorHAnsi" w:hAnsiTheme="majorHAnsi" w:cstheme="minorHAnsi"/>
              <w:b/>
              <w:bCs/>
              <w:color w:val="03ABAB" w:themeColor="text2" w:themeTint="BF"/>
              <w:sz w:val="36"/>
              <w:szCs w:val="36"/>
            </w:rPr>
            <w:t>s</w:t>
          </w:r>
        </w:p>
        <w:p w14:paraId="3FDE9764" w14:textId="7E336347" w:rsidR="00306982" w:rsidRDefault="00DC1EDB" w:rsidP="004C2ADC">
          <w:pPr>
            <w:spacing w:after="200" w:line="480" w:lineRule="auto"/>
            <w:rPr>
              <w:sz w:val="24"/>
              <w:szCs w:val="24"/>
            </w:rPr>
          </w:pPr>
          <w:r w:rsidRPr="00DC1EDB">
            <w:rPr>
              <w:sz w:val="24"/>
              <w:szCs w:val="24"/>
            </w:rPr>
            <w:t xml:space="preserve">Cash, James. </w:t>
          </w:r>
          <w:r w:rsidRPr="009C1134">
            <w:rPr>
              <w:i/>
              <w:iCs/>
              <w:sz w:val="24"/>
              <w:szCs w:val="24"/>
            </w:rPr>
            <w:t>Corporate Information Systems Management: The Challenges of Managing in an Information Age</w:t>
          </w:r>
          <w:r w:rsidRPr="00DC1EDB">
            <w:rPr>
              <w:sz w:val="24"/>
              <w:szCs w:val="24"/>
            </w:rPr>
            <w:t xml:space="preserve">. 5th ed. Boston: McGraw Hill Higher Education, 1999. Print. </w:t>
          </w:r>
          <w:proofErr w:type="spellStart"/>
          <w:r w:rsidRPr="00DC1EDB">
            <w:rPr>
              <w:sz w:val="24"/>
              <w:szCs w:val="24"/>
            </w:rPr>
            <w:t>Pg</w:t>
          </w:r>
          <w:proofErr w:type="spellEnd"/>
          <w:r w:rsidRPr="00DC1EDB">
            <w:rPr>
              <w:sz w:val="24"/>
              <w:szCs w:val="24"/>
            </w:rPr>
            <w:t xml:space="preserve"> 97.</w:t>
          </w:r>
        </w:p>
        <w:p w14:paraId="7E938C9F" w14:textId="055150FD" w:rsidR="00DC1EDB" w:rsidRDefault="00AA36F1" w:rsidP="00AA36F1">
          <w:pPr>
            <w:spacing w:after="200" w:line="480" w:lineRule="auto"/>
            <w:rPr>
              <w:sz w:val="24"/>
              <w:szCs w:val="24"/>
            </w:rPr>
          </w:pPr>
          <w:r w:rsidRPr="00AA36F1">
            <w:rPr>
              <w:sz w:val="24"/>
              <w:szCs w:val="24"/>
            </w:rPr>
            <w:t xml:space="preserve">Goldratt, Eliyahu M. </w:t>
          </w:r>
          <w:r w:rsidRPr="009C1134">
            <w:rPr>
              <w:i/>
              <w:iCs/>
              <w:sz w:val="24"/>
              <w:szCs w:val="24"/>
            </w:rPr>
            <w:t>The Goal: A Process of Ongoing Improvement</w:t>
          </w:r>
          <w:r w:rsidRPr="00AA36F1">
            <w:rPr>
              <w:sz w:val="24"/>
              <w:szCs w:val="24"/>
            </w:rPr>
            <w:t>. Great Barrington: North River</w:t>
          </w:r>
          <w:r w:rsidR="009C1134">
            <w:rPr>
              <w:sz w:val="24"/>
              <w:szCs w:val="24"/>
            </w:rPr>
            <w:t xml:space="preserve"> </w:t>
          </w:r>
          <w:r w:rsidRPr="00AA36F1">
            <w:rPr>
              <w:sz w:val="24"/>
              <w:szCs w:val="24"/>
            </w:rPr>
            <w:t>Press, 2014. Print.</w:t>
          </w:r>
        </w:p>
        <w:p w14:paraId="1B9CADFD" w14:textId="1C8FC763" w:rsidR="009C1134" w:rsidRPr="00DC1EDB" w:rsidRDefault="00D210ED" w:rsidP="00AA36F1">
          <w:pPr>
            <w:spacing w:after="200" w:line="480" w:lineRule="auto"/>
            <w:rPr>
              <w:sz w:val="24"/>
              <w:szCs w:val="24"/>
            </w:rPr>
          </w:pPr>
          <w:r w:rsidRPr="00D210ED">
            <w:rPr>
              <w:sz w:val="24"/>
              <w:szCs w:val="24"/>
            </w:rPr>
            <w:t xml:space="preserve">Morgan, Gareth. </w:t>
          </w:r>
          <w:r w:rsidRPr="00D210ED">
            <w:rPr>
              <w:i/>
              <w:iCs/>
              <w:sz w:val="24"/>
              <w:szCs w:val="24"/>
            </w:rPr>
            <w:t>Images of Organization</w:t>
          </w:r>
          <w:r w:rsidRPr="00D210ED">
            <w:rPr>
              <w:sz w:val="24"/>
              <w:szCs w:val="24"/>
            </w:rPr>
            <w:t>. Thousand Oaks: SAGE Publications, Inc., 2006. Print.</w:t>
          </w:r>
          <w:r w:rsidRPr="00D210ED">
            <w:rPr>
              <w:sz w:val="24"/>
              <w:szCs w:val="24"/>
            </w:rPr>
            <w:cr/>
          </w:r>
        </w:p>
        <w:p w14:paraId="1C282B3B" w14:textId="77777777" w:rsidR="00DC1EDB" w:rsidRPr="004C2ADC" w:rsidRDefault="00DC1EDB" w:rsidP="004C2ADC">
          <w:pPr>
            <w:spacing w:after="200" w:line="480" w:lineRule="auto"/>
            <w:rPr>
              <w:rFonts w:cstheme="minorHAnsi"/>
              <w:sz w:val="24"/>
              <w:szCs w:val="24"/>
            </w:rPr>
          </w:pPr>
        </w:p>
        <w:p w14:paraId="2C6234D1" w14:textId="4E90F29E" w:rsidR="0051795D" w:rsidRDefault="0051795D" w:rsidP="001C1946">
          <w:pPr>
            <w:spacing w:after="200"/>
          </w:pPr>
          <w:r>
            <w:tab/>
          </w:r>
        </w:p>
        <w:p w14:paraId="6982B9C0" w14:textId="571CFBDA" w:rsidR="000D251A" w:rsidRDefault="000D251A" w:rsidP="001C1946">
          <w:pPr>
            <w:spacing w:after="200"/>
          </w:pPr>
          <w:r>
            <w:tab/>
          </w:r>
        </w:p>
        <w:p w14:paraId="16BBC715" w14:textId="77777777" w:rsidR="001C1946" w:rsidRDefault="001C1946" w:rsidP="001C1946">
          <w:pPr>
            <w:spacing w:after="200"/>
          </w:pPr>
        </w:p>
        <w:p w14:paraId="3BDD15FB" w14:textId="77777777" w:rsidR="001C1946" w:rsidRDefault="001C1946" w:rsidP="001C1946">
          <w:pPr>
            <w:spacing w:after="200"/>
          </w:pPr>
        </w:p>
        <w:p w14:paraId="76412F64" w14:textId="77777777" w:rsidR="001C1946" w:rsidRDefault="001C1946" w:rsidP="005C2E8B">
          <w:pPr>
            <w:spacing w:after="200"/>
            <w:ind w:firstLine="720"/>
            <w:rPr>
              <w:b/>
            </w:rPr>
          </w:pPr>
        </w:p>
        <w:p w14:paraId="2BC4E2B6" w14:textId="70829623" w:rsidR="000F1DCE" w:rsidRPr="000F1DCE" w:rsidRDefault="00966A94">
          <w:pPr>
            <w:spacing w:after="200"/>
            <w:rPr>
              <w:b/>
            </w:rPr>
          </w:pPr>
        </w:p>
      </w:sdtContent>
    </w:sdt>
    <w:sectPr w:rsidR="000F1DCE" w:rsidRPr="000F1DCE">
      <w:footerReference w:type="default" r:id="rId9"/>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8BD96" w14:textId="77777777" w:rsidR="00EB77B8" w:rsidRDefault="00EB77B8">
      <w:pPr>
        <w:spacing w:after="0" w:line="240" w:lineRule="auto"/>
      </w:pPr>
      <w:r>
        <w:separator/>
      </w:r>
    </w:p>
  </w:endnote>
  <w:endnote w:type="continuationSeparator" w:id="0">
    <w:p w14:paraId="6A5081D7" w14:textId="77777777" w:rsidR="00EB77B8" w:rsidRDefault="00EB7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503D3" w14:textId="77777777" w:rsidR="00AA1F13" w:rsidRDefault="000F1DCE">
    <w:r>
      <w:rPr>
        <w:noProof/>
        <w:lang w:eastAsia="ja-JP"/>
      </w:rPr>
      <mc:AlternateContent>
        <mc:Choice Requires="wps">
          <w:drawing>
            <wp:anchor distT="0" distB="0" distL="114300" distR="114300" simplePos="0" relativeHeight="251668480" behindDoc="0" locked="0" layoutInCell="0" allowOverlap="1" wp14:anchorId="0B63916F" wp14:editId="05CF0726">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14:paraId="0BAB061D"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0B63916F" id="Oval 19" o:spid="_x0000_s1029"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" o:allowincell="f" fillcolor="white [3201]" stroked="f" strokeweight="6pt">
              <v:textbox inset="0,0,0,0">
                <w:txbxContent>
                  <w:p w14:paraId="0BAB061D"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v:textbox>
              <w10:wrap anchorx="margin" anchory="margin"/>
            </v:roundrect>
          </w:pict>
        </mc:Fallback>
      </mc:AlternateContent>
    </w:r>
  </w:p>
  <w:p w14:paraId="33E0A453" w14:textId="77777777" w:rsidR="00AA1F13" w:rsidRDefault="00AA1F13">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2000C" w14:textId="77777777" w:rsidR="00EB77B8" w:rsidRDefault="00EB77B8">
      <w:pPr>
        <w:spacing w:after="0" w:line="240" w:lineRule="auto"/>
      </w:pPr>
      <w:r>
        <w:separator/>
      </w:r>
    </w:p>
  </w:footnote>
  <w:footnote w:type="continuationSeparator" w:id="0">
    <w:p w14:paraId="7A31D1A5" w14:textId="77777777" w:rsidR="00EB77B8" w:rsidRDefault="00EB7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hideSpellingErrors/>
  <w:hideGrammaticalErrors/>
  <w:proofState w:spelling="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0MLU0BLEszUwMlXSUglOLizPz80AKDGsBG8A8NSwAAAA="/>
  </w:docVars>
  <w:rsids>
    <w:rsidRoot w:val="00EB77B8"/>
    <w:rsid w:val="00002D19"/>
    <w:rsid w:val="00003065"/>
    <w:rsid w:val="00004865"/>
    <w:rsid w:val="00011110"/>
    <w:rsid w:val="000236B3"/>
    <w:rsid w:val="00030CB5"/>
    <w:rsid w:val="00057205"/>
    <w:rsid w:val="00061E42"/>
    <w:rsid w:val="00067F51"/>
    <w:rsid w:val="00074E8B"/>
    <w:rsid w:val="0007567F"/>
    <w:rsid w:val="00075A51"/>
    <w:rsid w:val="000772D0"/>
    <w:rsid w:val="00077ABB"/>
    <w:rsid w:val="00080F4E"/>
    <w:rsid w:val="00087368"/>
    <w:rsid w:val="000C27BF"/>
    <w:rsid w:val="000D1D18"/>
    <w:rsid w:val="000D251A"/>
    <w:rsid w:val="000D5D38"/>
    <w:rsid w:val="000E37AF"/>
    <w:rsid w:val="000E714B"/>
    <w:rsid w:val="000F1D09"/>
    <w:rsid w:val="000F1DCE"/>
    <w:rsid w:val="0010594D"/>
    <w:rsid w:val="001130D1"/>
    <w:rsid w:val="00117386"/>
    <w:rsid w:val="00140B55"/>
    <w:rsid w:val="00144023"/>
    <w:rsid w:val="001537BD"/>
    <w:rsid w:val="0016270C"/>
    <w:rsid w:val="00164DA4"/>
    <w:rsid w:val="001919E4"/>
    <w:rsid w:val="001B4968"/>
    <w:rsid w:val="001C1946"/>
    <w:rsid w:val="001E212B"/>
    <w:rsid w:val="001F5D42"/>
    <w:rsid w:val="001F63AB"/>
    <w:rsid w:val="00203C63"/>
    <w:rsid w:val="00210907"/>
    <w:rsid w:val="00215457"/>
    <w:rsid w:val="002211EF"/>
    <w:rsid w:val="00243833"/>
    <w:rsid w:val="00243CA7"/>
    <w:rsid w:val="002468C0"/>
    <w:rsid w:val="002479D1"/>
    <w:rsid w:val="00254DE1"/>
    <w:rsid w:val="00256D11"/>
    <w:rsid w:val="00267821"/>
    <w:rsid w:val="00274782"/>
    <w:rsid w:val="002775C4"/>
    <w:rsid w:val="00286A0B"/>
    <w:rsid w:val="0029160F"/>
    <w:rsid w:val="0029493A"/>
    <w:rsid w:val="002B444F"/>
    <w:rsid w:val="002B5D15"/>
    <w:rsid w:val="002B6FFE"/>
    <w:rsid w:val="002C3214"/>
    <w:rsid w:val="002C68DB"/>
    <w:rsid w:val="002D21B3"/>
    <w:rsid w:val="002D392F"/>
    <w:rsid w:val="002D5802"/>
    <w:rsid w:val="002E7501"/>
    <w:rsid w:val="002F7126"/>
    <w:rsid w:val="00306982"/>
    <w:rsid w:val="00314634"/>
    <w:rsid w:val="00317D64"/>
    <w:rsid w:val="003212CA"/>
    <w:rsid w:val="0033156F"/>
    <w:rsid w:val="0033320E"/>
    <w:rsid w:val="00337A7A"/>
    <w:rsid w:val="003404D8"/>
    <w:rsid w:val="00374525"/>
    <w:rsid w:val="003830DC"/>
    <w:rsid w:val="00390317"/>
    <w:rsid w:val="003B1531"/>
    <w:rsid w:val="003B3056"/>
    <w:rsid w:val="003B7F20"/>
    <w:rsid w:val="003C39AB"/>
    <w:rsid w:val="003C662A"/>
    <w:rsid w:val="003D1C83"/>
    <w:rsid w:val="003D2F00"/>
    <w:rsid w:val="003D4784"/>
    <w:rsid w:val="003D5EFA"/>
    <w:rsid w:val="003E7AB7"/>
    <w:rsid w:val="003F3A0E"/>
    <w:rsid w:val="003F6095"/>
    <w:rsid w:val="00401584"/>
    <w:rsid w:val="00405272"/>
    <w:rsid w:val="00413829"/>
    <w:rsid w:val="004154B5"/>
    <w:rsid w:val="004320DA"/>
    <w:rsid w:val="004375D1"/>
    <w:rsid w:val="00442983"/>
    <w:rsid w:val="00444946"/>
    <w:rsid w:val="00452921"/>
    <w:rsid w:val="00465FCC"/>
    <w:rsid w:val="00466A97"/>
    <w:rsid w:val="0047374E"/>
    <w:rsid w:val="00477C63"/>
    <w:rsid w:val="00480C1E"/>
    <w:rsid w:val="00481F6D"/>
    <w:rsid w:val="004835BC"/>
    <w:rsid w:val="00484668"/>
    <w:rsid w:val="00486AB3"/>
    <w:rsid w:val="00487EF5"/>
    <w:rsid w:val="00491498"/>
    <w:rsid w:val="004A0917"/>
    <w:rsid w:val="004A1506"/>
    <w:rsid w:val="004B2E17"/>
    <w:rsid w:val="004C2ADC"/>
    <w:rsid w:val="004C3B2D"/>
    <w:rsid w:val="004D591D"/>
    <w:rsid w:val="004D7C7D"/>
    <w:rsid w:val="004E4D8D"/>
    <w:rsid w:val="004F3463"/>
    <w:rsid w:val="004F482E"/>
    <w:rsid w:val="00506AE1"/>
    <w:rsid w:val="00511F12"/>
    <w:rsid w:val="00512D76"/>
    <w:rsid w:val="0051615D"/>
    <w:rsid w:val="0051795D"/>
    <w:rsid w:val="005204F4"/>
    <w:rsid w:val="00524BAA"/>
    <w:rsid w:val="00532124"/>
    <w:rsid w:val="0053233C"/>
    <w:rsid w:val="005377B6"/>
    <w:rsid w:val="005379E8"/>
    <w:rsid w:val="005448E5"/>
    <w:rsid w:val="0055714F"/>
    <w:rsid w:val="0057033E"/>
    <w:rsid w:val="005837D0"/>
    <w:rsid w:val="00591401"/>
    <w:rsid w:val="00594C18"/>
    <w:rsid w:val="0059642F"/>
    <w:rsid w:val="00596511"/>
    <w:rsid w:val="005C2E8B"/>
    <w:rsid w:val="005C5BDA"/>
    <w:rsid w:val="005D6C4C"/>
    <w:rsid w:val="005E5647"/>
    <w:rsid w:val="005F13E5"/>
    <w:rsid w:val="005F2245"/>
    <w:rsid w:val="005F2AE0"/>
    <w:rsid w:val="005F43F8"/>
    <w:rsid w:val="005F5B94"/>
    <w:rsid w:val="005F6704"/>
    <w:rsid w:val="00606C94"/>
    <w:rsid w:val="00610F81"/>
    <w:rsid w:val="00616989"/>
    <w:rsid w:val="006208C8"/>
    <w:rsid w:val="006231F3"/>
    <w:rsid w:val="006239B3"/>
    <w:rsid w:val="00623DB1"/>
    <w:rsid w:val="006265F5"/>
    <w:rsid w:val="006315B5"/>
    <w:rsid w:val="00631816"/>
    <w:rsid w:val="00632940"/>
    <w:rsid w:val="006337B9"/>
    <w:rsid w:val="0063591F"/>
    <w:rsid w:val="00635986"/>
    <w:rsid w:val="00637591"/>
    <w:rsid w:val="0065617E"/>
    <w:rsid w:val="00663EB4"/>
    <w:rsid w:val="00680CA9"/>
    <w:rsid w:val="00687DCE"/>
    <w:rsid w:val="006A3C29"/>
    <w:rsid w:val="006A4D96"/>
    <w:rsid w:val="006B4220"/>
    <w:rsid w:val="006C5DD6"/>
    <w:rsid w:val="006D3BC1"/>
    <w:rsid w:val="006D6FD7"/>
    <w:rsid w:val="0070002C"/>
    <w:rsid w:val="00715EB8"/>
    <w:rsid w:val="0073657B"/>
    <w:rsid w:val="00741424"/>
    <w:rsid w:val="007417E5"/>
    <w:rsid w:val="00741A0E"/>
    <w:rsid w:val="007509F4"/>
    <w:rsid w:val="0076016E"/>
    <w:rsid w:val="00775A23"/>
    <w:rsid w:val="00776A39"/>
    <w:rsid w:val="007907E1"/>
    <w:rsid w:val="0079324D"/>
    <w:rsid w:val="00794E96"/>
    <w:rsid w:val="007A2F9E"/>
    <w:rsid w:val="007A30F6"/>
    <w:rsid w:val="007B0794"/>
    <w:rsid w:val="007B346A"/>
    <w:rsid w:val="007B72B9"/>
    <w:rsid w:val="007B7523"/>
    <w:rsid w:val="007C0FF1"/>
    <w:rsid w:val="007C3867"/>
    <w:rsid w:val="007D6F93"/>
    <w:rsid w:val="007E67DC"/>
    <w:rsid w:val="007E74AE"/>
    <w:rsid w:val="007F513C"/>
    <w:rsid w:val="007F5B69"/>
    <w:rsid w:val="007F7A65"/>
    <w:rsid w:val="0081271C"/>
    <w:rsid w:val="00821B1E"/>
    <w:rsid w:val="00835386"/>
    <w:rsid w:val="0083604B"/>
    <w:rsid w:val="00844E88"/>
    <w:rsid w:val="008478A9"/>
    <w:rsid w:val="00851CA6"/>
    <w:rsid w:val="00871D79"/>
    <w:rsid w:val="00874FC0"/>
    <w:rsid w:val="00880DD2"/>
    <w:rsid w:val="00883D9D"/>
    <w:rsid w:val="00884F1B"/>
    <w:rsid w:val="00895F7E"/>
    <w:rsid w:val="008B1F07"/>
    <w:rsid w:val="008B2DF6"/>
    <w:rsid w:val="008B59FC"/>
    <w:rsid w:val="008C4A92"/>
    <w:rsid w:val="008C7D25"/>
    <w:rsid w:val="008D65A1"/>
    <w:rsid w:val="008E2A07"/>
    <w:rsid w:val="008E2BA1"/>
    <w:rsid w:val="008F1990"/>
    <w:rsid w:val="008F2D72"/>
    <w:rsid w:val="00900649"/>
    <w:rsid w:val="00920045"/>
    <w:rsid w:val="00927B47"/>
    <w:rsid w:val="00942CE0"/>
    <w:rsid w:val="00944886"/>
    <w:rsid w:val="00944BC6"/>
    <w:rsid w:val="00945F70"/>
    <w:rsid w:val="00962160"/>
    <w:rsid w:val="00963B89"/>
    <w:rsid w:val="00966A94"/>
    <w:rsid w:val="009773C1"/>
    <w:rsid w:val="00983450"/>
    <w:rsid w:val="00987342"/>
    <w:rsid w:val="009B45E4"/>
    <w:rsid w:val="009B4DF9"/>
    <w:rsid w:val="009C1134"/>
    <w:rsid w:val="009C5129"/>
    <w:rsid w:val="009D6D1B"/>
    <w:rsid w:val="009D76BC"/>
    <w:rsid w:val="009D79FC"/>
    <w:rsid w:val="009E0A66"/>
    <w:rsid w:val="009F1F0A"/>
    <w:rsid w:val="009F4632"/>
    <w:rsid w:val="00A1057F"/>
    <w:rsid w:val="00A10AC3"/>
    <w:rsid w:val="00A12BDC"/>
    <w:rsid w:val="00A138C5"/>
    <w:rsid w:val="00A25E05"/>
    <w:rsid w:val="00A314D0"/>
    <w:rsid w:val="00A362E1"/>
    <w:rsid w:val="00A45CB3"/>
    <w:rsid w:val="00A46A58"/>
    <w:rsid w:val="00A6227E"/>
    <w:rsid w:val="00A71B7F"/>
    <w:rsid w:val="00A842D5"/>
    <w:rsid w:val="00A90752"/>
    <w:rsid w:val="00A90F2D"/>
    <w:rsid w:val="00A93E55"/>
    <w:rsid w:val="00A950F7"/>
    <w:rsid w:val="00A974CB"/>
    <w:rsid w:val="00AA1F13"/>
    <w:rsid w:val="00AA36F1"/>
    <w:rsid w:val="00AA5536"/>
    <w:rsid w:val="00AB6CD7"/>
    <w:rsid w:val="00AB7467"/>
    <w:rsid w:val="00AD5EAE"/>
    <w:rsid w:val="00AE0347"/>
    <w:rsid w:val="00AE11B2"/>
    <w:rsid w:val="00AF5092"/>
    <w:rsid w:val="00B02B7D"/>
    <w:rsid w:val="00B03A7F"/>
    <w:rsid w:val="00B04C42"/>
    <w:rsid w:val="00B22B70"/>
    <w:rsid w:val="00B22C7F"/>
    <w:rsid w:val="00B43C1F"/>
    <w:rsid w:val="00B460EA"/>
    <w:rsid w:val="00B50891"/>
    <w:rsid w:val="00B5258D"/>
    <w:rsid w:val="00B601B4"/>
    <w:rsid w:val="00B609D7"/>
    <w:rsid w:val="00B70300"/>
    <w:rsid w:val="00B734A4"/>
    <w:rsid w:val="00B876C6"/>
    <w:rsid w:val="00B913B3"/>
    <w:rsid w:val="00B93FDF"/>
    <w:rsid w:val="00BA0409"/>
    <w:rsid w:val="00BB0743"/>
    <w:rsid w:val="00BB0DAD"/>
    <w:rsid w:val="00BB7D4E"/>
    <w:rsid w:val="00BC53A4"/>
    <w:rsid w:val="00BC5723"/>
    <w:rsid w:val="00BD79B2"/>
    <w:rsid w:val="00BE23E5"/>
    <w:rsid w:val="00BE7462"/>
    <w:rsid w:val="00BF23F8"/>
    <w:rsid w:val="00C00D6C"/>
    <w:rsid w:val="00C0129F"/>
    <w:rsid w:val="00C043EA"/>
    <w:rsid w:val="00C133B7"/>
    <w:rsid w:val="00C13967"/>
    <w:rsid w:val="00C2281D"/>
    <w:rsid w:val="00C243D6"/>
    <w:rsid w:val="00C34D86"/>
    <w:rsid w:val="00C41B65"/>
    <w:rsid w:val="00C44520"/>
    <w:rsid w:val="00C45F45"/>
    <w:rsid w:val="00C47412"/>
    <w:rsid w:val="00C50C1D"/>
    <w:rsid w:val="00C56356"/>
    <w:rsid w:val="00C63A5F"/>
    <w:rsid w:val="00C6419E"/>
    <w:rsid w:val="00C6676B"/>
    <w:rsid w:val="00C77BB7"/>
    <w:rsid w:val="00C77D65"/>
    <w:rsid w:val="00C80AFE"/>
    <w:rsid w:val="00C9393D"/>
    <w:rsid w:val="00C97FBF"/>
    <w:rsid w:val="00CA77E9"/>
    <w:rsid w:val="00CA7D86"/>
    <w:rsid w:val="00CB07EC"/>
    <w:rsid w:val="00CB1C16"/>
    <w:rsid w:val="00CB2BFC"/>
    <w:rsid w:val="00CB4A4D"/>
    <w:rsid w:val="00CC32CE"/>
    <w:rsid w:val="00CC6755"/>
    <w:rsid w:val="00CC7943"/>
    <w:rsid w:val="00CD1E22"/>
    <w:rsid w:val="00D15B49"/>
    <w:rsid w:val="00D210ED"/>
    <w:rsid w:val="00D25801"/>
    <w:rsid w:val="00D379A4"/>
    <w:rsid w:val="00D40287"/>
    <w:rsid w:val="00D40384"/>
    <w:rsid w:val="00D45A61"/>
    <w:rsid w:val="00D62903"/>
    <w:rsid w:val="00D63200"/>
    <w:rsid w:val="00D643BF"/>
    <w:rsid w:val="00D70A7E"/>
    <w:rsid w:val="00D73345"/>
    <w:rsid w:val="00D76363"/>
    <w:rsid w:val="00D92820"/>
    <w:rsid w:val="00D928A6"/>
    <w:rsid w:val="00D92C14"/>
    <w:rsid w:val="00D95160"/>
    <w:rsid w:val="00D953B1"/>
    <w:rsid w:val="00D958A8"/>
    <w:rsid w:val="00DA6AE5"/>
    <w:rsid w:val="00DA7C93"/>
    <w:rsid w:val="00DB1FDB"/>
    <w:rsid w:val="00DC1EDB"/>
    <w:rsid w:val="00DC7AE9"/>
    <w:rsid w:val="00DD1211"/>
    <w:rsid w:val="00DD2C3C"/>
    <w:rsid w:val="00DD5E94"/>
    <w:rsid w:val="00DE3985"/>
    <w:rsid w:val="00DE4B94"/>
    <w:rsid w:val="00DE5B6F"/>
    <w:rsid w:val="00DE6F3F"/>
    <w:rsid w:val="00DE7D52"/>
    <w:rsid w:val="00E03302"/>
    <w:rsid w:val="00E0736E"/>
    <w:rsid w:val="00E177AD"/>
    <w:rsid w:val="00E21290"/>
    <w:rsid w:val="00E4628B"/>
    <w:rsid w:val="00E60FF0"/>
    <w:rsid w:val="00E65057"/>
    <w:rsid w:val="00E707C0"/>
    <w:rsid w:val="00E75A5B"/>
    <w:rsid w:val="00E77682"/>
    <w:rsid w:val="00E778B6"/>
    <w:rsid w:val="00EB1DBA"/>
    <w:rsid w:val="00EB2B85"/>
    <w:rsid w:val="00EB44E1"/>
    <w:rsid w:val="00EB77B8"/>
    <w:rsid w:val="00ED53AC"/>
    <w:rsid w:val="00EE5F36"/>
    <w:rsid w:val="00EF0E81"/>
    <w:rsid w:val="00F062D3"/>
    <w:rsid w:val="00F065A7"/>
    <w:rsid w:val="00F07B0B"/>
    <w:rsid w:val="00F07EB5"/>
    <w:rsid w:val="00F161AA"/>
    <w:rsid w:val="00F20E09"/>
    <w:rsid w:val="00F225AC"/>
    <w:rsid w:val="00F232C4"/>
    <w:rsid w:val="00F309F8"/>
    <w:rsid w:val="00F31A36"/>
    <w:rsid w:val="00F334DE"/>
    <w:rsid w:val="00F509B4"/>
    <w:rsid w:val="00F65FE5"/>
    <w:rsid w:val="00F708E4"/>
    <w:rsid w:val="00F718B1"/>
    <w:rsid w:val="00F736A9"/>
    <w:rsid w:val="00F83E20"/>
    <w:rsid w:val="00F86480"/>
    <w:rsid w:val="00F86541"/>
    <w:rsid w:val="00F93160"/>
    <w:rsid w:val="00F956AD"/>
    <w:rsid w:val="00F97962"/>
    <w:rsid w:val="00FA7CFB"/>
    <w:rsid w:val="00FA7F52"/>
    <w:rsid w:val="00FB16D1"/>
    <w:rsid w:val="00FB3AF9"/>
    <w:rsid w:val="00FB3D75"/>
    <w:rsid w:val="00FC2AE2"/>
    <w:rsid w:val="00FC59BE"/>
    <w:rsid w:val="00FC7DDE"/>
    <w:rsid w:val="00FD6CEC"/>
    <w:rsid w:val="00FD71E8"/>
    <w:rsid w:val="00FD7C5C"/>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B1338DD"/>
  <w15:docId w15:val="{1D3F34C3-D9F6-4890-ABF3-36A585826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60"/>
    <w:pPr>
      <w:spacing w:after="160"/>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C2ADC"/>
    <w:pPr>
      <w:spacing w:before="100" w:beforeAutospacing="1" w:after="100" w:afterAutospacing="1" w:line="240" w:lineRule="auto"/>
    </w:pPr>
    <w:rPr>
      <w:rFonts w:ascii="Times New Roman" w:eastAsia="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580638">
      <w:bodyDiv w:val="1"/>
      <w:marLeft w:val="0"/>
      <w:marRight w:val="0"/>
      <w:marTop w:val="0"/>
      <w:marBottom w:val="0"/>
      <w:divBdr>
        <w:top w:val="none" w:sz="0" w:space="0" w:color="auto"/>
        <w:left w:val="none" w:sz="0" w:space="0" w:color="auto"/>
        <w:bottom w:val="none" w:sz="0" w:space="0" w:color="auto"/>
        <w:right w:val="none" w:sz="0" w:space="0" w:color="auto"/>
      </w:divBdr>
    </w:div>
    <w:div w:id="1376542519">
      <w:bodyDiv w:val="1"/>
      <w:marLeft w:val="0"/>
      <w:marRight w:val="0"/>
      <w:marTop w:val="0"/>
      <w:marBottom w:val="0"/>
      <w:divBdr>
        <w:top w:val="none" w:sz="0" w:space="0" w:color="auto"/>
        <w:left w:val="none" w:sz="0" w:space="0" w:color="auto"/>
        <w:bottom w:val="none" w:sz="0" w:space="0" w:color="auto"/>
        <w:right w:val="none" w:sz="0" w:space="0" w:color="auto"/>
      </w:divBdr>
    </w:div>
    <w:div w:id="160198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k\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5BBCD-F1C0-422A-A6B5-8F6857CB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1033</TotalTime>
  <Pages>13</Pages>
  <Words>2323</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Samuel Akinfenwa</dc:creator>
  <cp:keywords/>
  <dc:description/>
  <cp:lastModifiedBy>Akinfenwa,Samuel O</cp:lastModifiedBy>
  <cp:revision>374</cp:revision>
  <dcterms:created xsi:type="dcterms:W3CDTF">2020-11-18T15:11:00Z</dcterms:created>
  <dcterms:modified xsi:type="dcterms:W3CDTF">2020-11-19T09:57:00Z</dcterms:modified>
</cp:coreProperties>
</file>